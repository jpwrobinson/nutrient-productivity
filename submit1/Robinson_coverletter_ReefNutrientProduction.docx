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18DB" w14:textId="77777777" w:rsidR="00C2026B" w:rsidRPr="00255616" w:rsidRDefault="00C2026B" w:rsidP="00B8387D">
      <w:pPr>
        <w:rPr>
          <w:rFonts w:ascii="Times New Roman" w:hAnsi="Times New Roman" w:cs="Times New Roman"/>
          <w:highlight w:val="yellow"/>
        </w:rPr>
      </w:pPr>
    </w:p>
    <w:p w14:paraId="778250DB" w14:textId="258143C0" w:rsidR="00116719" w:rsidRPr="00255616" w:rsidRDefault="00BA5B65" w:rsidP="005F1272">
      <w:pPr>
        <w:jc w:val="right"/>
        <w:rPr>
          <w:rFonts w:ascii="Times New Roman" w:hAnsi="Times New Roman" w:cs="Times New Roman"/>
          <w:i/>
          <w:iCs/>
          <w:lang w:val="en-GB"/>
        </w:rPr>
      </w:pPr>
      <w:r w:rsidRPr="00255616">
        <w:rPr>
          <w:rFonts w:ascii="Times New Roman" w:hAnsi="Times New Roman" w:cs="Times New Roman"/>
          <w:i/>
          <w:iCs/>
          <w:lang w:val="en-GB"/>
        </w:rPr>
        <w:t>4</w:t>
      </w:r>
      <w:r w:rsidR="00230B79" w:rsidRPr="00255616">
        <w:rPr>
          <w:rFonts w:ascii="Times New Roman" w:hAnsi="Times New Roman" w:cs="Times New Roman"/>
          <w:i/>
          <w:iCs/>
          <w:vertAlign w:val="superscript"/>
          <w:lang w:val="en-GB"/>
        </w:rPr>
        <w:t>th</w:t>
      </w:r>
      <w:r w:rsidR="00230B79" w:rsidRPr="00255616">
        <w:rPr>
          <w:rFonts w:ascii="Times New Roman" w:hAnsi="Times New Roman" w:cs="Times New Roman"/>
          <w:i/>
          <w:iCs/>
          <w:lang w:val="en-GB"/>
        </w:rPr>
        <w:t xml:space="preserve"> </w:t>
      </w:r>
      <w:r w:rsidRPr="00255616">
        <w:rPr>
          <w:rFonts w:ascii="Times New Roman" w:hAnsi="Times New Roman" w:cs="Times New Roman"/>
          <w:i/>
          <w:iCs/>
          <w:lang w:val="en-GB"/>
        </w:rPr>
        <w:t>May</w:t>
      </w:r>
      <w:r w:rsidR="00230B79" w:rsidRPr="00255616">
        <w:rPr>
          <w:rFonts w:ascii="Times New Roman" w:hAnsi="Times New Roman" w:cs="Times New Roman"/>
          <w:i/>
          <w:iCs/>
          <w:lang w:val="en-GB"/>
        </w:rPr>
        <w:t xml:space="preserve"> </w:t>
      </w:r>
      <w:r w:rsidR="00BF6439" w:rsidRPr="00255616">
        <w:rPr>
          <w:rFonts w:ascii="Times New Roman" w:hAnsi="Times New Roman" w:cs="Times New Roman"/>
          <w:i/>
          <w:iCs/>
          <w:lang w:val="en-GB"/>
        </w:rPr>
        <w:t>20</w:t>
      </w:r>
      <w:r w:rsidR="007032C1" w:rsidRPr="00255616">
        <w:rPr>
          <w:rFonts w:ascii="Times New Roman" w:hAnsi="Times New Roman" w:cs="Times New Roman"/>
          <w:i/>
          <w:iCs/>
          <w:lang w:val="en-GB"/>
        </w:rPr>
        <w:t>2</w:t>
      </w:r>
      <w:r w:rsidRPr="00255616">
        <w:rPr>
          <w:rFonts w:ascii="Times New Roman" w:hAnsi="Times New Roman" w:cs="Times New Roman"/>
          <w:i/>
          <w:iCs/>
          <w:lang w:val="en-GB"/>
        </w:rPr>
        <w:t>3</w:t>
      </w:r>
    </w:p>
    <w:p w14:paraId="094EE6C3" w14:textId="686F1FAF" w:rsidR="008C177B" w:rsidRPr="00255616" w:rsidRDefault="005F27E8" w:rsidP="00B8387D">
      <w:pPr>
        <w:rPr>
          <w:rFonts w:ascii="Times New Roman" w:hAnsi="Times New Roman" w:cs="Times New Roman"/>
          <w:b/>
          <w:lang w:val="en-GB"/>
        </w:rPr>
      </w:pPr>
      <w:r w:rsidRPr="00255616">
        <w:rPr>
          <w:rFonts w:ascii="Times New Roman" w:hAnsi="Times New Roman" w:cs="Times New Roman"/>
          <w:lang w:val="en-GB"/>
        </w:rPr>
        <w:t xml:space="preserve">Dear </w:t>
      </w:r>
      <w:r w:rsidR="00BA5B65" w:rsidRPr="00255616">
        <w:rPr>
          <w:rFonts w:ascii="Times New Roman" w:hAnsi="Times New Roman" w:cs="Times New Roman"/>
          <w:i/>
          <w:iCs/>
          <w:lang w:val="en-GB"/>
        </w:rPr>
        <w:t>Proceedings B</w:t>
      </w:r>
      <w:r w:rsidR="00313CD6" w:rsidRPr="00255616">
        <w:rPr>
          <w:rFonts w:ascii="Times New Roman" w:hAnsi="Times New Roman" w:cs="Times New Roman"/>
          <w:lang w:val="en-GB"/>
        </w:rPr>
        <w:t xml:space="preserve"> </w:t>
      </w:r>
      <w:r w:rsidR="0074357C" w:rsidRPr="00255616">
        <w:rPr>
          <w:rFonts w:ascii="Times New Roman" w:hAnsi="Times New Roman" w:cs="Times New Roman"/>
          <w:lang w:val="en-GB"/>
        </w:rPr>
        <w:t>Editorial Board</w:t>
      </w:r>
      <w:r w:rsidR="002E2AFA" w:rsidRPr="00255616">
        <w:rPr>
          <w:rFonts w:ascii="Times New Roman" w:hAnsi="Times New Roman" w:cs="Times New Roman"/>
          <w:lang w:val="en-GB"/>
        </w:rPr>
        <w:t>,</w:t>
      </w:r>
    </w:p>
    <w:p w14:paraId="578C8050" w14:textId="77777777" w:rsidR="006F1EE6" w:rsidRPr="00255616" w:rsidRDefault="006F1EE6" w:rsidP="00B8387D">
      <w:pPr>
        <w:rPr>
          <w:rFonts w:ascii="Times New Roman" w:hAnsi="Times New Roman" w:cs="Times New Roman"/>
          <w:lang w:val="en-GB"/>
        </w:rPr>
      </w:pPr>
    </w:p>
    <w:p w14:paraId="5CBCBD8F" w14:textId="6DA3D237" w:rsidR="00295B33" w:rsidRPr="00255616" w:rsidRDefault="003F2854" w:rsidP="00B8387D">
      <w:pPr>
        <w:rPr>
          <w:rFonts w:ascii="Times New Roman" w:hAnsi="Times New Roman" w:cs="Times New Roman"/>
          <w:lang w:val="en-GB"/>
        </w:rPr>
      </w:pPr>
      <w:r w:rsidRPr="00255616">
        <w:rPr>
          <w:rFonts w:ascii="Times New Roman" w:hAnsi="Times New Roman" w:cs="Times New Roman"/>
          <w:lang w:val="en-GB"/>
        </w:rPr>
        <w:t>W</w:t>
      </w:r>
      <w:r w:rsidR="001E7FAE" w:rsidRPr="00255616">
        <w:rPr>
          <w:rFonts w:ascii="Times New Roman" w:hAnsi="Times New Roman" w:cs="Times New Roman"/>
          <w:lang w:val="en-GB"/>
        </w:rPr>
        <w:t xml:space="preserve">e </w:t>
      </w:r>
      <w:r w:rsidR="00034246" w:rsidRPr="00255616">
        <w:rPr>
          <w:rFonts w:ascii="Times New Roman" w:hAnsi="Times New Roman" w:cs="Times New Roman"/>
          <w:lang w:val="en-GB"/>
        </w:rPr>
        <w:t>wish to</w:t>
      </w:r>
      <w:r w:rsidR="001E7FAE" w:rsidRPr="00255616">
        <w:rPr>
          <w:rFonts w:ascii="Times New Roman" w:hAnsi="Times New Roman" w:cs="Times New Roman"/>
          <w:lang w:val="en-GB"/>
        </w:rPr>
        <w:t xml:space="preserve"> submit</w:t>
      </w:r>
      <w:r w:rsidR="008C177B" w:rsidRPr="00255616">
        <w:rPr>
          <w:rFonts w:ascii="Times New Roman" w:hAnsi="Times New Roman" w:cs="Times New Roman"/>
          <w:lang w:val="en-GB"/>
        </w:rPr>
        <w:t xml:space="preserve"> our manuscript </w:t>
      </w:r>
      <w:r w:rsidR="0084296B" w:rsidRPr="00255616">
        <w:rPr>
          <w:rFonts w:ascii="Times New Roman" w:hAnsi="Times New Roman" w:cs="Times New Roman"/>
          <w:lang w:val="en-GB"/>
        </w:rPr>
        <w:t>“</w:t>
      </w:r>
      <w:r w:rsidR="0084296B" w:rsidRPr="00255616">
        <w:rPr>
          <w:rFonts w:ascii="Times New Roman" w:hAnsi="Times New Roman"/>
          <w:b/>
          <w:bCs/>
          <w:lang w:val="en-GB"/>
        </w:rPr>
        <w:t>Trophic distribution of nutrient production in coral reef fisheries</w:t>
      </w:r>
      <w:r w:rsidR="0084296B" w:rsidRPr="00255616">
        <w:rPr>
          <w:rFonts w:ascii="Times New Roman" w:hAnsi="Times New Roman"/>
          <w:lang w:val="en-GB"/>
        </w:rPr>
        <w:t>”</w:t>
      </w:r>
      <w:r w:rsidR="0084296B" w:rsidRPr="00255616">
        <w:rPr>
          <w:rFonts w:ascii="Times New Roman" w:hAnsi="Times New Roman"/>
          <w:b/>
          <w:bCs/>
          <w:lang w:val="en-GB"/>
        </w:rPr>
        <w:t> </w:t>
      </w:r>
      <w:r w:rsidR="00B82150" w:rsidRPr="00255616">
        <w:rPr>
          <w:rFonts w:ascii="Times New Roman" w:hAnsi="Times New Roman" w:cs="Times New Roman"/>
          <w:bCs/>
          <w:lang w:val="en-GB"/>
        </w:rPr>
        <w:t>to</w:t>
      </w:r>
      <w:r w:rsidR="00B82150" w:rsidRPr="00255616">
        <w:rPr>
          <w:rFonts w:ascii="Times New Roman" w:hAnsi="Times New Roman" w:cs="Times New Roman"/>
          <w:lang w:val="en-GB"/>
        </w:rPr>
        <w:t xml:space="preserve"> be </w:t>
      </w:r>
      <w:r w:rsidR="007B6FFE" w:rsidRPr="00255616">
        <w:rPr>
          <w:rFonts w:ascii="Times New Roman" w:hAnsi="Times New Roman" w:cs="Times New Roman"/>
          <w:lang w:val="en-GB"/>
        </w:rPr>
        <w:t xml:space="preserve">considered for publication as </w:t>
      </w:r>
      <w:r w:rsidR="000C0F20" w:rsidRPr="00255616">
        <w:rPr>
          <w:rFonts w:ascii="Times New Roman" w:hAnsi="Times New Roman" w:cs="Times New Roman"/>
          <w:lang w:val="en-GB"/>
        </w:rPr>
        <w:t>a</w:t>
      </w:r>
      <w:r w:rsidR="00BA5B65" w:rsidRPr="00255616">
        <w:rPr>
          <w:rFonts w:ascii="Times New Roman" w:hAnsi="Times New Roman" w:cs="Times New Roman"/>
          <w:lang w:val="en-GB"/>
        </w:rPr>
        <w:t xml:space="preserve">n </w:t>
      </w:r>
      <w:r w:rsidR="007856C3" w:rsidRPr="00255616">
        <w:rPr>
          <w:rFonts w:ascii="Times New Roman" w:hAnsi="Times New Roman" w:cs="Times New Roman"/>
          <w:lang w:val="en-GB"/>
        </w:rPr>
        <w:t>article</w:t>
      </w:r>
      <w:r w:rsidR="0009358E" w:rsidRPr="00255616">
        <w:rPr>
          <w:rFonts w:ascii="Times New Roman" w:hAnsi="Times New Roman" w:cs="Times New Roman"/>
          <w:lang w:val="en-GB"/>
        </w:rPr>
        <w:t xml:space="preserve"> </w:t>
      </w:r>
      <w:r w:rsidR="008108A5" w:rsidRPr="00255616">
        <w:rPr>
          <w:rFonts w:ascii="Times New Roman" w:hAnsi="Times New Roman" w:cs="Times New Roman"/>
          <w:lang w:val="en-GB"/>
        </w:rPr>
        <w:t xml:space="preserve">in </w:t>
      </w:r>
      <w:r w:rsidR="00BA5B65" w:rsidRPr="00255616">
        <w:rPr>
          <w:rFonts w:ascii="Times New Roman" w:hAnsi="Times New Roman" w:cs="Times New Roman"/>
          <w:i/>
          <w:iCs/>
          <w:lang w:val="en-GB"/>
        </w:rPr>
        <w:t>Proceedings B</w:t>
      </w:r>
      <w:r w:rsidR="00CF290A" w:rsidRPr="00255616">
        <w:rPr>
          <w:rFonts w:ascii="Times New Roman" w:hAnsi="Times New Roman" w:cs="Times New Roman"/>
          <w:lang w:val="en-GB"/>
        </w:rPr>
        <w:t>.</w:t>
      </w:r>
      <w:r w:rsidR="001612BD" w:rsidRPr="00255616">
        <w:rPr>
          <w:rFonts w:ascii="Times New Roman" w:hAnsi="Times New Roman" w:cs="Times New Roman"/>
          <w:lang w:val="en-GB"/>
        </w:rPr>
        <w:t xml:space="preserve"> </w:t>
      </w:r>
      <w:r w:rsidR="00CE19BA" w:rsidRPr="00255616">
        <w:rPr>
          <w:rFonts w:ascii="Times New Roman" w:hAnsi="Times New Roman" w:cs="Times New Roman"/>
          <w:lang w:val="en-GB"/>
        </w:rPr>
        <w:t>Tropical c</w:t>
      </w:r>
      <w:r w:rsidR="00EF2F93" w:rsidRPr="00255616">
        <w:rPr>
          <w:rFonts w:ascii="Times New Roman" w:hAnsi="Times New Roman" w:cs="Times New Roman"/>
          <w:lang w:val="en-GB"/>
        </w:rPr>
        <w:t xml:space="preserve">oral reefs sustain important fisheries, </w:t>
      </w:r>
      <w:r w:rsidR="00CE19BA" w:rsidRPr="00255616">
        <w:rPr>
          <w:rFonts w:ascii="Times New Roman" w:hAnsi="Times New Roman" w:cs="Times New Roman"/>
          <w:lang w:val="en-GB"/>
        </w:rPr>
        <w:t>with</w:t>
      </w:r>
      <w:r w:rsidR="00EF2F93" w:rsidRPr="00255616">
        <w:rPr>
          <w:rFonts w:ascii="Times New Roman" w:hAnsi="Times New Roman" w:cs="Times New Roman"/>
          <w:lang w:val="en-GB"/>
        </w:rPr>
        <w:t xml:space="preserve"> diverse species and trophic groups </w:t>
      </w:r>
      <w:r w:rsidR="00CE19BA" w:rsidRPr="00255616">
        <w:rPr>
          <w:rFonts w:ascii="Times New Roman" w:hAnsi="Times New Roman" w:cs="Times New Roman"/>
          <w:lang w:val="en-GB"/>
        </w:rPr>
        <w:t xml:space="preserve">providing </w:t>
      </w:r>
      <w:r w:rsidR="00EF2F93" w:rsidRPr="00255616">
        <w:rPr>
          <w:rFonts w:ascii="Times New Roman" w:hAnsi="Times New Roman" w:cs="Times New Roman"/>
          <w:lang w:val="en-GB"/>
        </w:rPr>
        <w:t xml:space="preserve">nutritious catch </w:t>
      </w:r>
      <w:r w:rsidR="00CE19BA" w:rsidRPr="00255616">
        <w:rPr>
          <w:rFonts w:ascii="Times New Roman" w:hAnsi="Times New Roman" w:cs="Times New Roman"/>
          <w:lang w:val="en-GB"/>
        </w:rPr>
        <w:t xml:space="preserve">for hundreds of </w:t>
      </w:r>
      <w:r w:rsidR="00EF2F93" w:rsidRPr="00255616">
        <w:rPr>
          <w:rFonts w:ascii="Times New Roman" w:hAnsi="Times New Roman" w:cs="Times New Roman"/>
          <w:lang w:val="en-GB"/>
        </w:rPr>
        <w:t xml:space="preserve">millions of people. However, </w:t>
      </w:r>
      <w:r w:rsidR="003A423D">
        <w:rPr>
          <w:rFonts w:ascii="Times New Roman" w:hAnsi="Times New Roman" w:cs="Times New Roman"/>
          <w:lang w:val="en-GB"/>
        </w:rPr>
        <w:t xml:space="preserve">our understanding of fisheries ecology is based on static snapshots of </w:t>
      </w:r>
      <w:r w:rsidR="001E1C5C" w:rsidRPr="00255616">
        <w:rPr>
          <w:rFonts w:ascii="Times New Roman" w:hAnsi="Times New Roman" w:cs="Times New Roman"/>
          <w:lang w:val="en-GB"/>
        </w:rPr>
        <w:t xml:space="preserve">fish biomass, </w:t>
      </w:r>
      <w:r w:rsidR="0087067F">
        <w:rPr>
          <w:rFonts w:ascii="Times New Roman" w:hAnsi="Times New Roman" w:cs="Times New Roman"/>
          <w:lang w:val="en-GB"/>
        </w:rPr>
        <w:t xml:space="preserve">overlooking </w:t>
      </w:r>
      <w:r w:rsidR="00554263">
        <w:rPr>
          <w:rFonts w:ascii="Times New Roman" w:hAnsi="Times New Roman" w:cs="Times New Roman"/>
          <w:lang w:val="en-GB"/>
        </w:rPr>
        <w:t xml:space="preserve">effects of </w:t>
      </w:r>
      <w:r w:rsidR="00EF2F93" w:rsidRPr="00255616">
        <w:rPr>
          <w:rFonts w:ascii="Times New Roman" w:hAnsi="Times New Roman" w:cs="Times New Roman"/>
          <w:lang w:val="en-GB"/>
        </w:rPr>
        <w:t>biomass production</w:t>
      </w:r>
      <w:r w:rsidR="001E1C5C" w:rsidRPr="00255616">
        <w:rPr>
          <w:rFonts w:ascii="Times New Roman" w:hAnsi="Times New Roman" w:cs="Times New Roman"/>
          <w:lang w:val="en-GB"/>
        </w:rPr>
        <w:t xml:space="preserve"> </w:t>
      </w:r>
      <w:r w:rsidR="003A423D">
        <w:rPr>
          <w:rFonts w:ascii="Times New Roman" w:hAnsi="Times New Roman" w:cs="Times New Roman"/>
          <w:lang w:val="en-GB"/>
        </w:rPr>
        <w:t xml:space="preserve">rates and nutrient </w:t>
      </w:r>
      <w:r w:rsidR="0087067F">
        <w:rPr>
          <w:rFonts w:ascii="Times New Roman" w:hAnsi="Times New Roman" w:cs="Times New Roman"/>
          <w:lang w:val="en-GB"/>
        </w:rPr>
        <w:t xml:space="preserve">content </w:t>
      </w:r>
      <w:r w:rsidR="003A423D">
        <w:rPr>
          <w:rFonts w:ascii="Times New Roman" w:hAnsi="Times New Roman" w:cs="Times New Roman"/>
          <w:lang w:val="en-GB"/>
        </w:rPr>
        <w:t>on the quality and quantity of reef seafood.</w:t>
      </w:r>
    </w:p>
    <w:p w14:paraId="3ACAC58F" w14:textId="77777777" w:rsidR="00295B33" w:rsidRPr="00255616" w:rsidRDefault="00295B33" w:rsidP="00B8387D">
      <w:pPr>
        <w:rPr>
          <w:rFonts w:ascii="Times New Roman" w:hAnsi="Times New Roman" w:cs="Times New Roman"/>
          <w:lang w:val="en-GB"/>
        </w:rPr>
      </w:pPr>
    </w:p>
    <w:p w14:paraId="7F1B0596" w14:textId="34347A82" w:rsidR="004C3270" w:rsidRPr="00255616" w:rsidRDefault="00B77CC6" w:rsidP="00B8387D">
      <w:pPr>
        <w:rPr>
          <w:rFonts w:ascii="Times New Roman" w:hAnsi="Times New Roman" w:cs="Times New Roman"/>
          <w:lang w:val="en-GB"/>
        </w:rPr>
      </w:pPr>
      <w:r w:rsidRPr="00255616">
        <w:rPr>
          <w:rFonts w:ascii="Times New Roman" w:hAnsi="Times New Roman" w:cs="Times New Roman"/>
          <w:lang w:val="en-GB"/>
        </w:rPr>
        <w:t xml:space="preserve">To </w:t>
      </w:r>
      <w:r w:rsidR="0004650B" w:rsidRPr="00255616">
        <w:rPr>
          <w:rFonts w:ascii="Times New Roman" w:hAnsi="Times New Roman" w:cs="Times New Roman"/>
          <w:lang w:val="en-GB"/>
        </w:rPr>
        <w:t>address this gap, w</w:t>
      </w:r>
      <w:r w:rsidR="00AC4154" w:rsidRPr="00255616">
        <w:rPr>
          <w:rFonts w:ascii="Times New Roman" w:hAnsi="Times New Roman" w:cs="Times New Roman"/>
          <w:lang w:val="en-GB"/>
        </w:rPr>
        <w:t xml:space="preserve">e </w:t>
      </w:r>
      <w:r w:rsidR="00EF2F93" w:rsidRPr="00255616">
        <w:rPr>
          <w:rFonts w:ascii="Times New Roman" w:hAnsi="Times New Roman" w:cs="Times New Roman"/>
          <w:lang w:val="en-GB"/>
        </w:rPr>
        <w:t>evaluate</w:t>
      </w:r>
      <w:r w:rsidR="00446819">
        <w:rPr>
          <w:rFonts w:ascii="Times New Roman" w:hAnsi="Times New Roman" w:cs="Times New Roman"/>
          <w:lang w:val="en-GB"/>
        </w:rPr>
        <w:t>d</w:t>
      </w:r>
      <w:r w:rsidR="00EF2F93" w:rsidRPr="00255616">
        <w:rPr>
          <w:rFonts w:ascii="Times New Roman" w:hAnsi="Times New Roman" w:cs="Times New Roman"/>
          <w:lang w:val="en-GB"/>
        </w:rPr>
        <w:t xml:space="preserve"> associations between fish growth</w:t>
      </w:r>
      <w:r w:rsidR="00FA1A70">
        <w:rPr>
          <w:rFonts w:ascii="Times New Roman" w:hAnsi="Times New Roman" w:cs="Times New Roman"/>
          <w:lang w:val="en-GB"/>
        </w:rPr>
        <w:t xml:space="preserve"> rates (i.e. </w:t>
      </w:r>
      <w:r w:rsidR="00FA1A70" w:rsidRPr="00255616">
        <w:rPr>
          <w:rFonts w:ascii="Times New Roman" w:hAnsi="Times New Roman" w:cs="Times New Roman"/>
          <w:lang w:val="en-GB"/>
        </w:rPr>
        <w:t>biomass production</w:t>
      </w:r>
      <w:r w:rsidR="00FA1A70">
        <w:rPr>
          <w:rFonts w:ascii="Times New Roman" w:hAnsi="Times New Roman" w:cs="Times New Roman"/>
          <w:lang w:val="en-GB"/>
        </w:rPr>
        <w:t>)</w:t>
      </w:r>
      <w:r w:rsidR="00EF2F93" w:rsidRPr="00255616">
        <w:rPr>
          <w:rFonts w:ascii="Times New Roman" w:hAnsi="Times New Roman" w:cs="Times New Roman"/>
          <w:lang w:val="en-GB"/>
        </w:rPr>
        <w:t xml:space="preserve"> and nutrient content of 541 reef fish species, and use these two metrics to quantify nutrient productivity. </w:t>
      </w:r>
      <w:r w:rsidR="00CE19BA" w:rsidRPr="00255616">
        <w:rPr>
          <w:rFonts w:ascii="Times New Roman" w:hAnsi="Times New Roman" w:cs="Times New Roman"/>
          <w:lang w:val="en-GB"/>
        </w:rPr>
        <w:t xml:space="preserve">We find that size-linked nutrients such as calcium and zinc correlated with species growth rates, such that </w:t>
      </w:r>
      <w:r w:rsidR="00295B33" w:rsidRPr="00255616">
        <w:rPr>
          <w:rFonts w:ascii="Times New Roman" w:hAnsi="Times New Roman" w:cs="Times New Roman"/>
          <w:b/>
          <w:bCs/>
          <w:lang w:val="en-GB"/>
        </w:rPr>
        <w:t>fast-growing mobile invertivores ha</w:t>
      </w:r>
      <w:r w:rsidR="00FA1A70">
        <w:rPr>
          <w:rFonts w:ascii="Times New Roman" w:hAnsi="Times New Roman" w:cs="Times New Roman"/>
          <w:b/>
          <w:bCs/>
          <w:lang w:val="en-GB"/>
        </w:rPr>
        <w:t>d</w:t>
      </w:r>
      <w:r w:rsidR="00295B33" w:rsidRPr="00255616">
        <w:rPr>
          <w:rFonts w:ascii="Times New Roman" w:hAnsi="Times New Roman" w:cs="Times New Roman"/>
          <w:b/>
          <w:bCs/>
          <w:lang w:val="en-GB"/>
        </w:rPr>
        <w:t xml:space="preserve"> </w:t>
      </w:r>
      <w:r w:rsidR="001E1C5C" w:rsidRPr="00255616">
        <w:rPr>
          <w:rFonts w:ascii="Times New Roman" w:hAnsi="Times New Roman" w:cs="Times New Roman"/>
          <w:b/>
          <w:bCs/>
          <w:lang w:val="en-GB"/>
        </w:rPr>
        <w:t xml:space="preserve">the </w:t>
      </w:r>
      <w:r w:rsidR="00295B33" w:rsidRPr="00255616">
        <w:rPr>
          <w:rFonts w:ascii="Times New Roman" w:hAnsi="Times New Roman" w:cs="Times New Roman"/>
          <w:b/>
          <w:bCs/>
          <w:lang w:val="en-GB"/>
        </w:rPr>
        <w:t>high</w:t>
      </w:r>
      <w:r w:rsidR="001E1C5C" w:rsidRPr="00255616">
        <w:rPr>
          <w:rFonts w:ascii="Times New Roman" w:hAnsi="Times New Roman" w:cs="Times New Roman"/>
          <w:b/>
          <w:bCs/>
          <w:lang w:val="en-GB"/>
        </w:rPr>
        <w:t xml:space="preserve">est rates of </w:t>
      </w:r>
      <w:r w:rsidR="00295B33" w:rsidRPr="00255616">
        <w:rPr>
          <w:rFonts w:ascii="Times New Roman" w:hAnsi="Times New Roman" w:cs="Times New Roman"/>
          <w:b/>
          <w:bCs/>
          <w:lang w:val="en-GB"/>
        </w:rPr>
        <w:t>nutrient production</w:t>
      </w:r>
      <w:r w:rsidR="00295B33" w:rsidRPr="00255616">
        <w:rPr>
          <w:rFonts w:ascii="Times New Roman" w:hAnsi="Times New Roman" w:cs="Times New Roman"/>
          <w:lang w:val="en-GB"/>
        </w:rPr>
        <w:t xml:space="preserve">. </w:t>
      </w:r>
      <w:r w:rsidR="004C3270" w:rsidRPr="00255616">
        <w:rPr>
          <w:rFonts w:ascii="Times New Roman" w:hAnsi="Times New Roman" w:cs="Times New Roman"/>
          <w:lang w:val="en-GB"/>
        </w:rPr>
        <w:t xml:space="preserve">Using underwater surveys from </w:t>
      </w:r>
      <w:r w:rsidR="001E1C5C" w:rsidRPr="00255616">
        <w:rPr>
          <w:rFonts w:ascii="Times New Roman" w:hAnsi="Times New Roman" w:cs="Times New Roman"/>
          <w:lang w:val="en-GB"/>
        </w:rPr>
        <w:t xml:space="preserve">333 reefs in </w:t>
      </w:r>
      <w:r w:rsidR="004C3270" w:rsidRPr="00255616">
        <w:rPr>
          <w:rFonts w:ascii="Times New Roman" w:hAnsi="Times New Roman" w:cs="Times New Roman"/>
          <w:lang w:val="en-GB"/>
        </w:rPr>
        <w:t>four countries, w</w:t>
      </w:r>
      <w:r w:rsidR="00EF2F93" w:rsidRPr="00255616">
        <w:rPr>
          <w:rFonts w:ascii="Times New Roman" w:hAnsi="Times New Roman" w:cs="Times New Roman"/>
          <w:lang w:val="en-GB"/>
        </w:rPr>
        <w:t xml:space="preserve">e </w:t>
      </w:r>
      <w:r w:rsidR="004C3270" w:rsidRPr="00255616">
        <w:rPr>
          <w:rFonts w:ascii="Times New Roman" w:hAnsi="Times New Roman" w:cs="Times New Roman"/>
          <w:lang w:val="en-GB"/>
        </w:rPr>
        <w:t xml:space="preserve">then </w:t>
      </w:r>
      <w:r w:rsidR="00EF2F93" w:rsidRPr="00255616">
        <w:rPr>
          <w:rFonts w:ascii="Times New Roman" w:hAnsi="Times New Roman" w:cs="Times New Roman"/>
          <w:lang w:val="en-GB"/>
        </w:rPr>
        <w:t>examine</w:t>
      </w:r>
      <w:r w:rsidR="007A3403">
        <w:rPr>
          <w:rFonts w:ascii="Times New Roman" w:hAnsi="Times New Roman" w:cs="Times New Roman"/>
          <w:lang w:val="en-GB"/>
        </w:rPr>
        <w:t>d</w:t>
      </w:r>
      <w:r w:rsidR="00EF2F93" w:rsidRPr="00255616">
        <w:rPr>
          <w:rFonts w:ascii="Times New Roman" w:hAnsi="Times New Roman" w:cs="Times New Roman"/>
          <w:lang w:val="en-GB"/>
        </w:rPr>
        <w:t xml:space="preserve"> variation in the trophic structure of three fishery services </w:t>
      </w:r>
      <w:r w:rsidR="001E1C5C" w:rsidRPr="00255616">
        <w:rPr>
          <w:rFonts w:ascii="Times New Roman" w:hAnsi="Times New Roman" w:cs="Times New Roman"/>
          <w:lang w:val="en-GB"/>
        </w:rPr>
        <w:t xml:space="preserve">- </w:t>
      </w:r>
      <w:r w:rsidR="00EF2F93" w:rsidRPr="00255616">
        <w:rPr>
          <w:rFonts w:ascii="Times New Roman" w:hAnsi="Times New Roman" w:cs="Times New Roman"/>
          <w:lang w:val="en-GB"/>
        </w:rPr>
        <w:t>standing biomass, biomass production, nutrient production</w:t>
      </w:r>
      <w:r w:rsidR="001E1C5C" w:rsidRPr="00255616">
        <w:rPr>
          <w:rFonts w:ascii="Times New Roman" w:hAnsi="Times New Roman" w:cs="Times New Roman"/>
          <w:lang w:val="en-GB"/>
        </w:rPr>
        <w:t xml:space="preserve"> - </w:t>
      </w:r>
      <w:r w:rsidR="00EF2F93" w:rsidRPr="00255616">
        <w:rPr>
          <w:rFonts w:ascii="Times New Roman" w:hAnsi="Times New Roman" w:cs="Times New Roman"/>
          <w:lang w:val="en-GB"/>
        </w:rPr>
        <w:t xml:space="preserve">along fishing </w:t>
      </w:r>
      <w:r w:rsidR="001E1C5C" w:rsidRPr="00255616">
        <w:rPr>
          <w:rFonts w:ascii="Times New Roman" w:hAnsi="Times New Roman" w:cs="Times New Roman"/>
          <w:lang w:val="en-GB"/>
        </w:rPr>
        <w:t xml:space="preserve">and benthic </w:t>
      </w:r>
      <w:r w:rsidR="00EF2F93" w:rsidRPr="00255616">
        <w:rPr>
          <w:rFonts w:ascii="Times New Roman" w:hAnsi="Times New Roman" w:cs="Times New Roman"/>
          <w:lang w:val="en-GB"/>
        </w:rPr>
        <w:t>gradients.</w:t>
      </w:r>
      <w:r w:rsidR="00295B33" w:rsidRPr="00255616">
        <w:rPr>
          <w:rFonts w:ascii="Times New Roman" w:hAnsi="Times New Roman" w:cs="Times New Roman"/>
          <w:lang w:val="en-GB"/>
        </w:rPr>
        <w:t xml:space="preserve"> </w:t>
      </w:r>
      <w:r w:rsidR="001E1C5C" w:rsidRPr="00255616">
        <w:rPr>
          <w:rFonts w:ascii="Times New Roman" w:hAnsi="Times New Roman" w:cs="Times New Roman"/>
          <w:lang w:val="en-GB"/>
        </w:rPr>
        <w:t>W</w:t>
      </w:r>
      <w:r w:rsidR="00295B33" w:rsidRPr="00255616">
        <w:rPr>
          <w:rFonts w:ascii="Times New Roman" w:hAnsi="Times New Roman" w:cs="Times New Roman"/>
          <w:lang w:val="en-GB"/>
        </w:rPr>
        <w:t>e</w:t>
      </w:r>
      <w:r w:rsidR="001E1C5C" w:rsidRPr="00255616">
        <w:rPr>
          <w:rFonts w:ascii="Times New Roman" w:hAnsi="Times New Roman" w:cs="Times New Roman"/>
          <w:lang w:val="en-GB"/>
        </w:rPr>
        <w:t xml:space="preserve"> show that </w:t>
      </w:r>
      <w:r w:rsidR="00295B33" w:rsidRPr="00255616">
        <w:rPr>
          <w:rFonts w:ascii="Times New Roman" w:hAnsi="Times New Roman" w:cs="Times New Roman"/>
          <w:b/>
          <w:bCs/>
          <w:lang w:val="en-GB"/>
        </w:rPr>
        <w:t>low-trophic-level herbivores dominated fishery services</w:t>
      </w:r>
      <w:r w:rsidR="00295B33" w:rsidRPr="00255616">
        <w:rPr>
          <w:rFonts w:ascii="Times New Roman" w:hAnsi="Times New Roman" w:cs="Times New Roman"/>
          <w:lang w:val="en-GB"/>
        </w:rPr>
        <w:t xml:space="preserve">, particularly </w:t>
      </w:r>
      <w:r w:rsidR="003510A9">
        <w:rPr>
          <w:rFonts w:ascii="Times New Roman" w:hAnsi="Times New Roman" w:cs="Times New Roman"/>
          <w:lang w:val="en-GB"/>
        </w:rPr>
        <w:t xml:space="preserve">calcium, </w:t>
      </w:r>
      <w:r w:rsidR="00295B33" w:rsidRPr="00255616">
        <w:rPr>
          <w:rFonts w:ascii="Times New Roman" w:hAnsi="Times New Roman" w:cs="Times New Roman"/>
          <w:lang w:val="en-GB"/>
        </w:rPr>
        <w:t>iron</w:t>
      </w:r>
      <w:r w:rsidR="003510A9">
        <w:rPr>
          <w:rFonts w:ascii="Times New Roman" w:hAnsi="Times New Roman" w:cs="Times New Roman"/>
          <w:lang w:val="en-GB"/>
        </w:rPr>
        <w:t>,</w:t>
      </w:r>
      <w:r w:rsidR="00295B33" w:rsidRPr="00255616">
        <w:rPr>
          <w:rFonts w:ascii="Times New Roman" w:hAnsi="Times New Roman" w:cs="Times New Roman"/>
          <w:lang w:val="en-GB"/>
        </w:rPr>
        <w:t xml:space="preserve"> and zinc production</w:t>
      </w:r>
      <w:r w:rsidR="003510A9">
        <w:rPr>
          <w:rFonts w:ascii="Times New Roman" w:hAnsi="Times New Roman" w:cs="Times New Roman"/>
          <w:lang w:val="en-GB"/>
        </w:rPr>
        <w:t xml:space="preserve"> (&gt;96% of reefs)</w:t>
      </w:r>
      <w:r w:rsidR="00295B33" w:rsidRPr="00255616">
        <w:rPr>
          <w:rFonts w:ascii="Times New Roman" w:hAnsi="Times New Roman" w:cs="Times New Roman"/>
          <w:lang w:val="en-GB"/>
        </w:rPr>
        <w:t xml:space="preserve">. </w:t>
      </w:r>
      <w:r w:rsidR="003510A9">
        <w:rPr>
          <w:rFonts w:ascii="Times New Roman" w:hAnsi="Times New Roman" w:cs="Times New Roman"/>
          <w:lang w:val="en-GB"/>
        </w:rPr>
        <w:t>Such b</w:t>
      </w:r>
      <w:r w:rsidR="003510A9" w:rsidRPr="00255616">
        <w:rPr>
          <w:rFonts w:ascii="Times New Roman" w:hAnsi="Times New Roman" w:cs="Times New Roman"/>
          <w:lang w:val="en-GB"/>
        </w:rPr>
        <w:t xml:space="preserve">ottom-heavy </w:t>
      </w:r>
      <w:r w:rsidR="00295B33" w:rsidRPr="00255616">
        <w:rPr>
          <w:rFonts w:ascii="Times New Roman" w:hAnsi="Times New Roman" w:cs="Times New Roman"/>
          <w:lang w:val="en-GB"/>
        </w:rPr>
        <w:t xml:space="preserve">fishery services reflect the importance of lower trophic </w:t>
      </w:r>
      <w:r w:rsidR="003510A9">
        <w:rPr>
          <w:rFonts w:ascii="Times New Roman" w:hAnsi="Times New Roman" w:cs="Times New Roman"/>
          <w:lang w:val="en-GB"/>
        </w:rPr>
        <w:t xml:space="preserve">level species </w:t>
      </w:r>
      <w:r w:rsidR="001E1C5C" w:rsidRPr="00255616">
        <w:rPr>
          <w:rFonts w:ascii="Times New Roman" w:hAnsi="Times New Roman" w:cs="Times New Roman"/>
          <w:lang w:val="en-GB"/>
        </w:rPr>
        <w:t>in transferring</w:t>
      </w:r>
      <w:r w:rsidR="00295B33" w:rsidRPr="00255616">
        <w:rPr>
          <w:rFonts w:ascii="Times New Roman" w:hAnsi="Times New Roman" w:cs="Times New Roman"/>
          <w:lang w:val="en-GB"/>
        </w:rPr>
        <w:t xml:space="preserve"> energy and nutrient</w:t>
      </w:r>
      <w:r w:rsidR="001E1C5C" w:rsidRPr="00255616">
        <w:rPr>
          <w:rFonts w:ascii="Times New Roman" w:hAnsi="Times New Roman" w:cs="Times New Roman"/>
          <w:lang w:val="en-GB"/>
        </w:rPr>
        <w:t>s</w:t>
      </w:r>
      <w:r w:rsidR="00295B33" w:rsidRPr="00255616">
        <w:rPr>
          <w:rFonts w:ascii="Times New Roman" w:hAnsi="Times New Roman" w:cs="Times New Roman"/>
          <w:lang w:val="en-GB"/>
        </w:rPr>
        <w:t xml:space="preserve"> through reef food webs. </w:t>
      </w:r>
      <w:r w:rsidR="003510A9">
        <w:rPr>
          <w:rFonts w:ascii="Times New Roman" w:hAnsi="Times New Roman" w:cs="Times New Roman"/>
          <w:lang w:val="en-GB"/>
        </w:rPr>
        <w:t>Posterior effect</w:t>
      </w:r>
      <w:r w:rsidR="007A3403">
        <w:rPr>
          <w:rFonts w:ascii="Times New Roman" w:hAnsi="Times New Roman" w:cs="Times New Roman"/>
          <w:lang w:val="en-GB"/>
        </w:rPr>
        <w:t>s</w:t>
      </w:r>
      <w:r w:rsidR="003510A9">
        <w:rPr>
          <w:rFonts w:ascii="Times New Roman" w:hAnsi="Times New Roman" w:cs="Times New Roman"/>
          <w:lang w:val="en-GB"/>
        </w:rPr>
        <w:t xml:space="preserve"> </w:t>
      </w:r>
      <w:r w:rsidR="007A3403">
        <w:rPr>
          <w:rFonts w:ascii="Times New Roman" w:hAnsi="Times New Roman" w:cs="Times New Roman"/>
          <w:lang w:val="en-GB"/>
        </w:rPr>
        <w:t xml:space="preserve">in </w:t>
      </w:r>
      <w:r w:rsidR="003510A9" w:rsidRPr="00255616">
        <w:rPr>
          <w:rFonts w:ascii="Times New Roman" w:hAnsi="Times New Roman" w:cs="Times New Roman"/>
          <w:lang w:val="en-GB"/>
        </w:rPr>
        <w:t xml:space="preserve">Bayesian Dirichlet models </w:t>
      </w:r>
      <w:r w:rsidR="003510A9">
        <w:rPr>
          <w:rFonts w:ascii="Times New Roman" w:hAnsi="Times New Roman" w:cs="Times New Roman"/>
          <w:lang w:val="en-GB"/>
        </w:rPr>
        <w:t>indicated that b</w:t>
      </w:r>
      <w:r w:rsidR="00295B33" w:rsidRPr="00255616">
        <w:rPr>
          <w:rFonts w:ascii="Times New Roman" w:hAnsi="Times New Roman" w:cs="Times New Roman"/>
          <w:lang w:val="en-GB"/>
        </w:rPr>
        <w:t xml:space="preserve">ottom-heavy trophic patterns were </w:t>
      </w:r>
      <w:r w:rsidR="003510A9">
        <w:rPr>
          <w:rFonts w:ascii="Times New Roman" w:hAnsi="Times New Roman" w:cs="Times New Roman"/>
          <w:lang w:val="en-GB"/>
        </w:rPr>
        <w:t xml:space="preserve">likely in both </w:t>
      </w:r>
      <w:r w:rsidR="00295B33" w:rsidRPr="00255616">
        <w:rPr>
          <w:rFonts w:ascii="Times New Roman" w:hAnsi="Times New Roman" w:cs="Times New Roman"/>
          <w:lang w:val="en-GB"/>
        </w:rPr>
        <w:t>coral- and algal-dominated habitats, and only disrupted at openly fished reefs that had extreme biomass depletion (&lt;100 kg ha</w:t>
      </w:r>
      <w:r w:rsidR="00295B33" w:rsidRPr="00255616">
        <w:rPr>
          <w:rFonts w:ascii="Times New Roman" w:hAnsi="Times New Roman" w:cs="Times New Roman"/>
          <w:vertAlign w:val="superscript"/>
          <w:lang w:val="en-GB"/>
        </w:rPr>
        <w:t>-1</w:t>
      </w:r>
      <w:r w:rsidR="00295B33" w:rsidRPr="00255616">
        <w:rPr>
          <w:rFonts w:ascii="Times New Roman" w:hAnsi="Times New Roman" w:cs="Times New Roman"/>
          <w:lang w:val="en-GB"/>
        </w:rPr>
        <w:t>)</w:t>
      </w:r>
      <w:r w:rsidR="003510A9">
        <w:rPr>
          <w:rFonts w:ascii="Times New Roman" w:hAnsi="Times New Roman" w:cs="Times New Roman"/>
          <w:lang w:val="en-GB"/>
        </w:rPr>
        <w:t>.</w:t>
      </w:r>
    </w:p>
    <w:p w14:paraId="38719273" w14:textId="77777777" w:rsidR="00383AA5" w:rsidRPr="00255616" w:rsidRDefault="00383AA5" w:rsidP="00B8387D">
      <w:pPr>
        <w:rPr>
          <w:rFonts w:ascii="Times New Roman" w:hAnsi="Times New Roman" w:cs="Times New Roman"/>
          <w:lang w:val="en-GB"/>
        </w:rPr>
      </w:pPr>
    </w:p>
    <w:p w14:paraId="1F62A5B9" w14:textId="3E700386" w:rsidR="00163E72" w:rsidRDefault="00CE3AF0" w:rsidP="002518B6">
      <w:pPr>
        <w:rPr>
          <w:rFonts w:ascii="Times New Roman" w:hAnsi="Times New Roman" w:cs="Times New Roman"/>
          <w:lang w:val="en-GB"/>
        </w:rPr>
      </w:pPr>
      <w:r w:rsidRPr="00255616">
        <w:rPr>
          <w:rFonts w:ascii="Times New Roman" w:hAnsi="Times New Roman" w:cs="Times New Roman"/>
          <w:lang w:val="en-GB"/>
        </w:rPr>
        <w:t xml:space="preserve">We believe that </w:t>
      </w:r>
      <w:r w:rsidR="007B5373" w:rsidRPr="00255616">
        <w:rPr>
          <w:rFonts w:ascii="Times New Roman" w:hAnsi="Times New Roman" w:cs="Times New Roman"/>
          <w:lang w:val="en-GB"/>
        </w:rPr>
        <w:t xml:space="preserve">the findings are </w:t>
      </w:r>
      <w:r w:rsidRPr="00255616">
        <w:rPr>
          <w:rFonts w:ascii="Times New Roman" w:hAnsi="Times New Roman" w:cs="Times New Roman"/>
          <w:lang w:val="en-GB"/>
        </w:rPr>
        <w:t xml:space="preserve">well-suited to </w:t>
      </w:r>
      <w:r w:rsidR="004C3270" w:rsidRPr="00255616">
        <w:rPr>
          <w:rFonts w:ascii="Times New Roman" w:hAnsi="Times New Roman" w:cs="Times New Roman"/>
          <w:i/>
          <w:lang w:val="en-GB"/>
        </w:rPr>
        <w:t>Proceeding B’s</w:t>
      </w:r>
      <w:r w:rsidR="004A19B4" w:rsidRPr="00255616">
        <w:rPr>
          <w:rFonts w:ascii="Times New Roman" w:hAnsi="Times New Roman" w:cs="Times New Roman"/>
          <w:i/>
          <w:lang w:val="en-GB"/>
        </w:rPr>
        <w:t xml:space="preserve"> </w:t>
      </w:r>
      <w:r w:rsidR="004C3270" w:rsidRPr="00255616">
        <w:rPr>
          <w:rFonts w:ascii="Times New Roman" w:hAnsi="Times New Roman" w:cs="Times New Roman"/>
          <w:iCs/>
          <w:lang w:val="en-GB"/>
        </w:rPr>
        <w:t xml:space="preserve">focus on ecology, conservation, and global change. </w:t>
      </w:r>
      <w:r w:rsidR="004C3270" w:rsidRPr="00255616">
        <w:rPr>
          <w:rFonts w:ascii="Times New Roman" w:hAnsi="Times New Roman" w:cs="Times New Roman"/>
        </w:rPr>
        <w:t xml:space="preserve">Our new metric – </w:t>
      </w:r>
      <w:r w:rsidR="004C3270" w:rsidRPr="00181FC6">
        <w:rPr>
          <w:rFonts w:ascii="Times New Roman" w:hAnsi="Times New Roman" w:cs="Times New Roman"/>
          <w:b/>
          <w:bCs/>
        </w:rPr>
        <w:t>nutrient productivity</w:t>
      </w:r>
      <w:r w:rsidR="004C3270" w:rsidRPr="00255616">
        <w:rPr>
          <w:rFonts w:ascii="Times New Roman" w:hAnsi="Times New Roman" w:cs="Times New Roman"/>
        </w:rPr>
        <w:t xml:space="preserve"> </w:t>
      </w:r>
      <w:r w:rsidR="00A97AA2">
        <w:rPr>
          <w:rFonts w:ascii="Times New Roman" w:hAnsi="Times New Roman" w:cs="Times New Roman"/>
        </w:rPr>
        <w:t>–</w:t>
      </w:r>
      <w:r w:rsidR="004C3270" w:rsidRPr="00255616">
        <w:rPr>
          <w:rFonts w:ascii="Times New Roman" w:hAnsi="Times New Roman" w:cs="Times New Roman"/>
        </w:rPr>
        <w:t xml:space="preserve"> </w:t>
      </w:r>
      <w:r w:rsidR="00A97AA2">
        <w:rPr>
          <w:rFonts w:ascii="Times New Roman" w:hAnsi="Times New Roman" w:cs="Times New Roman"/>
        </w:rPr>
        <w:t xml:space="preserve">is a major interdisciplinary advance, combining </w:t>
      </w:r>
      <w:r w:rsidR="004C3270" w:rsidRPr="00255616">
        <w:rPr>
          <w:rFonts w:ascii="Times New Roman" w:hAnsi="Times New Roman" w:cs="Times New Roman"/>
        </w:rPr>
        <w:t xml:space="preserve">ecological and fisheries theory with aspects of food systems and human health. Our analysis includes </w:t>
      </w:r>
      <w:r w:rsidR="004C3270" w:rsidRPr="00255616">
        <w:rPr>
          <w:rFonts w:ascii="Times New Roman" w:hAnsi="Times New Roman" w:cs="Times New Roman"/>
          <w:iCs/>
          <w:lang w:val="en-GB"/>
        </w:rPr>
        <w:t xml:space="preserve">reefs with distinct habitat </w:t>
      </w:r>
      <w:r w:rsidR="00BA655E">
        <w:rPr>
          <w:rFonts w:ascii="Times New Roman" w:hAnsi="Times New Roman" w:cs="Times New Roman"/>
          <w:iCs/>
          <w:lang w:val="en-GB"/>
        </w:rPr>
        <w:t>regimes</w:t>
      </w:r>
      <w:r w:rsidR="004C3270" w:rsidRPr="00255616">
        <w:rPr>
          <w:rFonts w:ascii="Times New Roman" w:hAnsi="Times New Roman" w:cs="Times New Roman"/>
          <w:iCs/>
          <w:lang w:val="en-GB"/>
        </w:rPr>
        <w:t xml:space="preserve"> (hard coral, algae, rubble) and </w:t>
      </w:r>
      <w:r w:rsidR="00BA655E">
        <w:rPr>
          <w:rFonts w:ascii="Times New Roman" w:hAnsi="Times New Roman" w:cs="Times New Roman"/>
          <w:iCs/>
          <w:lang w:val="en-GB"/>
        </w:rPr>
        <w:t xml:space="preserve">fisheries </w:t>
      </w:r>
      <w:r w:rsidR="004C3270" w:rsidRPr="00255616">
        <w:rPr>
          <w:rFonts w:ascii="Times New Roman" w:hAnsi="Times New Roman" w:cs="Times New Roman"/>
          <w:iCs/>
          <w:lang w:val="en-GB"/>
        </w:rPr>
        <w:t xml:space="preserve">management </w:t>
      </w:r>
      <w:r w:rsidR="00BA655E">
        <w:rPr>
          <w:rFonts w:ascii="Times New Roman" w:hAnsi="Times New Roman" w:cs="Times New Roman"/>
          <w:iCs/>
          <w:lang w:val="en-GB"/>
        </w:rPr>
        <w:t xml:space="preserve">rules </w:t>
      </w:r>
      <w:r w:rsidR="004C3270" w:rsidRPr="00255616">
        <w:rPr>
          <w:rFonts w:ascii="Times New Roman" w:hAnsi="Times New Roman" w:cs="Times New Roman"/>
          <w:iCs/>
          <w:lang w:val="en-GB"/>
        </w:rPr>
        <w:t xml:space="preserve">(no-take, gear and area restrictions), </w:t>
      </w:r>
      <w:r w:rsidR="00CF033A">
        <w:rPr>
          <w:rFonts w:ascii="Times New Roman" w:hAnsi="Times New Roman" w:cs="Times New Roman"/>
          <w:iCs/>
          <w:lang w:val="en-GB"/>
        </w:rPr>
        <w:t>thus</w:t>
      </w:r>
      <w:r w:rsidR="004C3270" w:rsidRPr="00255616">
        <w:rPr>
          <w:rFonts w:ascii="Times New Roman" w:hAnsi="Times New Roman" w:cs="Times New Roman"/>
          <w:iCs/>
          <w:lang w:val="en-GB"/>
        </w:rPr>
        <w:t xml:space="preserve"> </w:t>
      </w:r>
      <w:r w:rsidR="008826EF" w:rsidRPr="00255616">
        <w:rPr>
          <w:rFonts w:ascii="Times New Roman" w:hAnsi="Times New Roman" w:cs="Times New Roman"/>
          <w:lang w:val="en-GB"/>
        </w:rPr>
        <w:t>provid</w:t>
      </w:r>
      <w:r w:rsidR="004C3270" w:rsidRPr="00255616">
        <w:rPr>
          <w:rFonts w:ascii="Times New Roman" w:hAnsi="Times New Roman" w:cs="Times New Roman"/>
          <w:lang w:val="en-GB"/>
        </w:rPr>
        <w:t xml:space="preserve">ing </w:t>
      </w:r>
      <w:r w:rsidR="008826EF" w:rsidRPr="00255616">
        <w:rPr>
          <w:rFonts w:ascii="Times New Roman" w:hAnsi="Times New Roman" w:cs="Times New Roman"/>
          <w:lang w:val="en-GB"/>
        </w:rPr>
        <w:t xml:space="preserve">insights into </w:t>
      </w:r>
      <w:r w:rsidR="007001D1" w:rsidRPr="00255616">
        <w:rPr>
          <w:rFonts w:ascii="Times New Roman" w:hAnsi="Times New Roman" w:cs="Times New Roman"/>
          <w:lang w:val="en-GB"/>
        </w:rPr>
        <w:t xml:space="preserve">how </w:t>
      </w:r>
      <w:r w:rsidR="004C3270" w:rsidRPr="00255616">
        <w:rPr>
          <w:rFonts w:ascii="Times New Roman" w:hAnsi="Times New Roman" w:cs="Times New Roman"/>
          <w:lang w:val="en-GB"/>
        </w:rPr>
        <w:t>diverse coral</w:t>
      </w:r>
      <w:r w:rsidR="008914F5" w:rsidRPr="00255616">
        <w:rPr>
          <w:rFonts w:ascii="Times New Roman" w:hAnsi="Times New Roman" w:cs="Times New Roman"/>
          <w:lang w:val="en-GB"/>
        </w:rPr>
        <w:t xml:space="preserve"> </w:t>
      </w:r>
      <w:r w:rsidR="007001D1" w:rsidRPr="00255616">
        <w:rPr>
          <w:rFonts w:ascii="Times New Roman" w:hAnsi="Times New Roman" w:cs="Times New Roman"/>
          <w:lang w:val="en-GB"/>
        </w:rPr>
        <w:t xml:space="preserve">fisheries </w:t>
      </w:r>
      <w:r w:rsidR="008826EF" w:rsidRPr="00255616">
        <w:rPr>
          <w:rFonts w:ascii="Times New Roman" w:hAnsi="Times New Roman" w:cs="Times New Roman"/>
          <w:lang w:val="en-GB"/>
        </w:rPr>
        <w:t xml:space="preserve">can be </w:t>
      </w:r>
      <w:r w:rsidR="007001D1" w:rsidRPr="00255616">
        <w:rPr>
          <w:rFonts w:ascii="Times New Roman" w:hAnsi="Times New Roman" w:cs="Times New Roman"/>
          <w:lang w:val="en-GB"/>
        </w:rPr>
        <w:t xml:space="preserve">managed to sustain </w:t>
      </w:r>
      <w:r w:rsidR="00592633" w:rsidRPr="00255616">
        <w:rPr>
          <w:rFonts w:ascii="Times New Roman" w:hAnsi="Times New Roman" w:cs="Times New Roman"/>
          <w:lang w:val="en-GB"/>
        </w:rPr>
        <w:t xml:space="preserve">tropical </w:t>
      </w:r>
      <w:r w:rsidR="007001D1" w:rsidRPr="00255616">
        <w:rPr>
          <w:rFonts w:ascii="Times New Roman" w:hAnsi="Times New Roman" w:cs="Times New Roman"/>
          <w:lang w:val="en-GB"/>
        </w:rPr>
        <w:t>food and nutrition security</w:t>
      </w:r>
      <w:r w:rsidR="004C3270" w:rsidRPr="00255616">
        <w:rPr>
          <w:rFonts w:ascii="Times New Roman" w:hAnsi="Times New Roman" w:cs="Times New Roman"/>
          <w:lang w:val="en-GB"/>
        </w:rPr>
        <w:t xml:space="preserve">. </w:t>
      </w:r>
    </w:p>
    <w:p w14:paraId="0D08C9E7" w14:textId="77777777" w:rsidR="00163E72" w:rsidRDefault="00163E72" w:rsidP="002518B6">
      <w:pPr>
        <w:rPr>
          <w:rFonts w:ascii="Times New Roman" w:hAnsi="Times New Roman" w:cs="Times New Roman"/>
          <w:lang w:val="en-GB"/>
        </w:rPr>
      </w:pPr>
    </w:p>
    <w:p w14:paraId="2A2DBE30" w14:textId="285192EB" w:rsidR="00A620E9" w:rsidRPr="00255616" w:rsidRDefault="00A620E9" w:rsidP="002518B6">
      <w:pPr>
        <w:rPr>
          <w:rFonts w:ascii="Times New Roman" w:hAnsi="Times New Roman" w:cs="Times New Roman"/>
          <w:lang w:val="en-GB"/>
        </w:rPr>
      </w:pPr>
      <w:r w:rsidRPr="00255616">
        <w:rPr>
          <w:rFonts w:ascii="Times New Roman" w:hAnsi="Times New Roman" w:cs="Times New Roman"/>
          <w:lang w:val="en-GB"/>
        </w:rPr>
        <w:t>Our manuscript main text is ~</w:t>
      </w:r>
      <w:r w:rsidR="00BA5B65" w:rsidRPr="00255616">
        <w:rPr>
          <w:rFonts w:ascii="Times New Roman" w:hAnsi="Times New Roman" w:cs="Times New Roman"/>
          <w:lang w:val="en-GB"/>
        </w:rPr>
        <w:t>7,0</w:t>
      </w:r>
      <w:r w:rsidRPr="00255616">
        <w:rPr>
          <w:rFonts w:ascii="Times New Roman" w:hAnsi="Times New Roman" w:cs="Times New Roman"/>
          <w:lang w:val="en-GB"/>
        </w:rPr>
        <w:t xml:space="preserve">00 words </w:t>
      </w:r>
      <w:r w:rsidR="00BA5B65" w:rsidRPr="00255616">
        <w:rPr>
          <w:rFonts w:ascii="Times New Roman" w:hAnsi="Times New Roman" w:cs="Times New Roman"/>
          <w:lang w:val="en-GB"/>
        </w:rPr>
        <w:t>(including references)</w:t>
      </w:r>
      <w:r w:rsidRPr="00255616">
        <w:rPr>
          <w:rFonts w:ascii="Times New Roman" w:hAnsi="Times New Roman" w:cs="Times New Roman"/>
          <w:lang w:val="en-GB"/>
        </w:rPr>
        <w:t xml:space="preserve"> and </w:t>
      </w:r>
      <w:r w:rsidR="0064194F">
        <w:rPr>
          <w:rFonts w:ascii="Times New Roman" w:hAnsi="Times New Roman" w:cs="Times New Roman"/>
          <w:lang w:val="en-GB"/>
        </w:rPr>
        <w:t>3</w:t>
      </w:r>
      <w:r w:rsidRPr="00255616">
        <w:rPr>
          <w:rFonts w:ascii="Times New Roman" w:hAnsi="Times New Roman" w:cs="Times New Roman"/>
          <w:lang w:val="en-GB"/>
        </w:rPr>
        <w:t xml:space="preserve"> </w:t>
      </w:r>
      <w:r w:rsidR="0064194F">
        <w:rPr>
          <w:rFonts w:ascii="Times New Roman" w:hAnsi="Times New Roman" w:cs="Times New Roman"/>
          <w:lang w:val="en-GB"/>
        </w:rPr>
        <w:t>figures</w:t>
      </w:r>
      <w:r w:rsidR="00BA5B65" w:rsidRPr="00255616">
        <w:rPr>
          <w:rFonts w:ascii="Times New Roman" w:hAnsi="Times New Roman" w:cs="Times New Roman"/>
          <w:lang w:val="en-GB"/>
        </w:rPr>
        <w:t>, and is not under consideration elsewhere.</w:t>
      </w:r>
      <w:r w:rsidR="00163E72">
        <w:rPr>
          <w:rFonts w:ascii="Times New Roman" w:hAnsi="Times New Roman" w:cs="Times New Roman"/>
          <w:lang w:val="en-GB"/>
        </w:rPr>
        <w:t xml:space="preserve"> We </w:t>
      </w:r>
      <w:r w:rsidR="000C010B">
        <w:rPr>
          <w:rFonts w:ascii="Times New Roman" w:hAnsi="Times New Roman" w:cs="Times New Roman"/>
          <w:lang w:val="en-GB"/>
        </w:rPr>
        <w:t xml:space="preserve">can </w:t>
      </w:r>
      <w:r w:rsidR="00163E72">
        <w:rPr>
          <w:rFonts w:ascii="Times New Roman" w:hAnsi="Times New Roman" w:cs="Times New Roman"/>
          <w:lang w:val="en-GB"/>
        </w:rPr>
        <w:t xml:space="preserve">recommend </w:t>
      </w:r>
      <w:r w:rsidR="000C010B">
        <w:rPr>
          <w:rFonts w:ascii="Times New Roman" w:hAnsi="Times New Roman" w:cs="Times New Roman"/>
          <w:lang w:val="en-GB"/>
        </w:rPr>
        <w:t xml:space="preserve">four </w:t>
      </w:r>
      <w:r w:rsidR="000C010B">
        <w:rPr>
          <w:rFonts w:ascii="Times New Roman" w:hAnsi="Times New Roman" w:cs="Times New Roman"/>
        </w:rPr>
        <w:t>experts in coral reef ecology</w:t>
      </w:r>
      <w:r w:rsidR="0081617C">
        <w:rPr>
          <w:rFonts w:ascii="Times New Roman" w:hAnsi="Times New Roman" w:cs="Times New Roman"/>
        </w:rPr>
        <w:t xml:space="preserve"> and </w:t>
      </w:r>
      <w:r w:rsidR="000C010B">
        <w:rPr>
          <w:rFonts w:ascii="Times New Roman" w:hAnsi="Times New Roman" w:cs="Times New Roman"/>
        </w:rPr>
        <w:t>tropical fisheries</w:t>
      </w:r>
      <w:r w:rsidR="0081617C">
        <w:rPr>
          <w:rFonts w:ascii="Times New Roman" w:hAnsi="Times New Roman" w:cs="Times New Roman"/>
        </w:rPr>
        <w:t xml:space="preserve"> </w:t>
      </w:r>
      <w:r w:rsidR="000C010B">
        <w:rPr>
          <w:rFonts w:ascii="Times New Roman" w:hAnsi="Times New Roman" w:cs="Times New Roman"/>
        </w:rPr>
        <w:t xml:space="preserve">as reviewers: </w:t>
      </w:r>
      <w:r w:rsidR="00163E72">
        <w:rPr>
          <w:rFonts w:ascii="Times New Roman" w:hAnsi="Times New Roman" w:cs="Times New Roman"/>
        </w:rPr>
        <w:t>Drs A</w:t>
      </w:r>
      <w:r w:rsidR="00163E72" w:rsidRPr="00163E72">
        <w:rPr>
          <w:rFonts w:ascii="Times New Roman" w:hAnsi="Times New Roman" w:cs="Times New Roman"/>
        </w:rPr>
        <w:t xml:space="preserve">del </w:t>
      </w:r>
      <w:proofErr w:type="spellStart"/>
      <w:r w:rsidR="00163E72" w:rsidRPr="00163E72">
        <w:rPr>
          <w:rFonts w:ascii="Times New Roman" w:hAnsi="Times New Roman" w:cs="Times New Roman"/>
        </w:rPr>
        <w:t>Heenan</w:t>
      </w:r>
      <w:proofErr w:type="spellEnd"/>
      <w:r w:rsidR="00163E72" w:rsidRPr="00163E72">
        <w:rPr>
          <w:rFonts w:ascii="Times New Roman" w:hAnsi="Times New Roman" w:cs="Times New Roman"/>
        </w:rPr>
        <w:t xml:space="preserve">, Nicolas Loiseau, </w:t>
      </w:r>
      <w:r w:rsidR="00163E72">
        <w:rPr>
          <w:rFonts w:ascii="Times New Roman" w:hAnsi="Times New Roman" w:cs="Times New Roman"/>
        </w:rPr>
        <w:t xml:space="preserve">and </w:t>
      </w:r>
      <w:r w:rsidR="00163E72" w:rsidRPr="00163E72">
        <w:rPr>
          <w:rFonts w:ascii="Times New Roman" w:hAnsi="Times New Roman" w:cs="Times New Roman"/>
        </w:rPr>
        <w:t xml:space="preserve">Rene </w:t>
      </w:r>
      <w:proofErr w:type="spellStart"/>
      <w:r w:rsidR="00163E72" w:rsidRPr="00163E72">
        <w:rPr>
          <w:rFonts w:ascii="Times New Roman" w:hAnsi="Times New Roman" w:cs="Times New Roman"/>
        </w:rPr>
        <w:t>Abesamis</w:t>
      </w:r>
      <w:proofErr w:type="spellEnd"/>
      <w:r w:rsidR="000C010B">
        <w:rPr>
          <w:rFonts w:ascii="Times New Roman" w:hAnsi="Times New Roman" w:cs="Times New Roman"/>
        </w:rPr>
        <w:t>.</w:t>
      </w:r>
    </w:p>
    <w:p w14:paraId="026E073C" w14:textId="77777777" w:rsidR="00A0558A" w:rsidRPr="003A423D" w:rsidRDefault="00A0558A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</w:p>
    <w:p w14:paraId="7D646343" w14:textId="7C3FC81D" w:rsidR="00EC3699" w:rsidRPr="00255616" w:rsidRDefault="00473CC5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  <w:r w:rsidRPr="00255616">
        <w:rPr>
          <w:rFonts w:ascii="Times New Roman" w:hAnsi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3BA0B2E" wp14:editId="3CFFB5DD">
            <wp:simplePos x="0" y="0"/>
            <wp:positionH relativeFrom="column">
              <wp:posOffset>-62230</wp:posOffset>
            </wp:positionH>
            <wp:positionV relativeFrom="paragraph">
              <wp:posOffset>246380</wp:posOffset>
            </wp:positionV>
            <wp:extent cx="1539240" cy="873125"/>
            <wp:effectExtent l="0" t="0" r="0" b="0"/>
            <wp:wrapThrough wrapText="bothSides">
              <wp:wrapPolygon edited="0">
                <wp:start x="3743" y="1885"/>
                <wp:lineTo x="3743" y="2828"/>
                <wp:lineTo x="4990" y="7540"/>
                <wp:lineTo x="2673" y="9425"/>
                <wp:lineTo x="1960" y="10682"/>
                <wp:lineTo x="2317" y="14767"/>
                <wp:lineTo x="7485" y="16966"/>
                <wp:lineTo x="13188" y="17594"/>
                <wp:lineTo x="14257" y="17594"/>
                <wp:lineTo x="13366" y="12567"/>
                <wp:lineTo x="19248" y="11939"/>
                <wp:lineTo x="19248" y="10996"/>
                <wp:lineTo x="12297" y="7540"/>
                <wp:lineTo x="12653" y="3770"/>
                <wp:lineTo x="11228" y="3142"/>
                <wp:lineTo x="4634" y="1885"/>
                <wp:lineTo x="3743" y="1885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26B" w:rsidRPr="00255616">
        <w:rPr>
          <w:rFonts w:ascii="Times New Roman" w:hAnsi="Times New Roman"/>
          <w:sz w:val="24"/>
          <w:szCs w:val="24"/>
        </w:rPr>
        <w:t>Yours sincerely,</w:t>
      </w:r>
    </w:p>
    <w:p w14:paraId="727E9D57" w14:textId="554E24F0" w:rsidR="00EC3699" w:rsidRPr="00255616" w:rsidRDefault="00EC3699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</w:p>
    <w:p w14:paraId="31EBFA02" w14:textId="77777777" w:rsidR="005F1272" w:rsidRPr="00255616" w:rsidRDefault="005F1272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</w:p>
    <w:p w14:paraId="3FA460B9" w14:textId="77777777" w:rsidR="0080713C" w:rsidRPr="00255616" w:rsidRDefault="0080713C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37B41AE" w14:textId="578C72A5" w:rsidR="00C354F8" w:rsidRPr="00255616" w:rsidRDefault="00C060D4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b/>
          <w:bCs/>
          <w:sz w:val="24"/>
          <w:szCs w:val="24"/>
        </w:rPr>
      </w:pPr>
      <w:r w:rsidRPr="00255616">
        <w:rPr>
          <w:rFonts w:ascii="Times New Roman" w:hAnsi="Times New Roman"/>
          <w:b/>
          <w:bCs/>
          <w:sz w:val="24"/>
          <w:szCs w:val="24"/>
        </w:rPr>
        <w:t xml:space="preserve">Dr </w:t>
      </w:r>
      <w:r w:rsidR="00C2026B" w:rsidRPr="00255616">
        <w:rPr>
          <w:rFonts w:ascii="Times New Roman" w:hAnsi="Times New Roman"/>
          <w:b/>
          <w:bCs/>
          <w:sz w:val="24"/>
          <w:szCs w:val="24"/>
        </w:rPr>
        <w:t xml:space="preserve">James </w:t>
      </w:r>
      <w:r w:rsidR="001F294E" w:rsidRPr="00255616">
        <w:rPr>
          <w:rFonts w:ascii="Times New Roman" w:hAnsi="Times New Roman"/>
          <w:b/>
          <w:bCs/>
          <w:sz w:val="24"/>
          <w:szCs w:val="24"/>
        </w:rPr>
        <w:t xml:space="preserve">PW </w:t>
      </w:r>
      <w:r w:rsidR="00C2026B" w:rsidRPr="00255616">
        <w:rPr>
          <w:rFonts w:ascii="Times New Roman" w:hAnsi="Times New Roman"/>
          <w:b/>
          <w:bCs/>
          <w:sz w:val="24"/>
          <w:szCs w:val="24"/>
        </w:rPr>
        <w:t>Robinson</w:t>
      </w:r>
    </w:p>
    <w:p w14:paraId="2E78A08C" w14:textId="48DACCAF" w:rsidR="0083796F" w:rsidRPr="00255616" w:rsidRDefault="00BA5B65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color w:val="7F7F7F" w:themeColor="text1" w:themeTint="80"/>
          <w:sz w:val="21"/>
          <w:szCs w:val="21"/>
        </w:rPr>
      </w:pPr>
      <w:r w:rsidRPr="00255616">
        <w:rPr>
          <w:rFonts w:ascii="Times New Roman" w:hAnsi="Times New Roman"/>
          <w:color w:val="7F7F7F" w:themeColor="text1" w:themeTint="80"/>
          <w:sz w:val="21"/>
          <w:szCs w:val="21"/>
        </w:rPr>
        <w:t>Leverhulme Trust Early Career Fellow</w:t>
      </w:r>
      <w:r w:rsidR="008921BB" w:rsidRPr="00255616">
        <w:rPr>
          <w:rFonts w:ascii="Times New Roman" w:hAnsi="Times New Roman"/>
          <w:color w:val="7F7F7F" w:themeColor="text1" w:themeTint="80"/>
          <w:sz w:val="21"/>
          <w:szCs w:val="21"/>
        </w:rPr>
        <w:t>, Lancaster Environment Centre</w:t>
      </w:r>
    </w:p>
    <w:p w14:paraId="3F8CF912" w14:textId="58D1DB13" w:rsidR="00C354F8" w:rsidRPr="00255616" w:rsidRDefault="00000000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color w:val="7F7F7F" w:themeColor="text1" w:themeTint="80"/>
          <w:sz w:val="21"/>
          <w:szCs w:val="21"/>
        </w:rPr>
      </w:pPr>
      <w:hyperlink r:id="rId12" w:history="1">
        <w:r w:rsidR="00C354F8" w:rsidRPr="00255616">
          <w:rPr>
            <w:rStyle w:val="Hyperlink"/>
            <w:rFonts w:ascii="Times New Roman" w:hAnsi="Times New Roman"/>
            <w:color w:val="7F7F7F" w:themeColor="text1" w:themeTint="80"/>
            <w:sz w:val="21"/>
            <w:szCs w:val="21"/>
          </w:rPr>
          <w:t>james.robinson@lancaster.ac.uk</w:t>
        </w:r>
      </w:hyperlink>
      <w:r w:rsidR="006571A1" w:rsidRPr="00255616">
        <w:rPr>
          <w:rFonts w:ascii="Times New Roman" w:hAnsi="Times New Roman"/>
          <w:color w:val="7F7F7F" w:themeColor="text1" w:themeTint="80"/>
          <w:sz w:val="21"/>
          <w:szCs w:val="21"/>
        </w:rPr>
        <w:t xml:space="preserve">; </w:t>
      </w:r>
      <w:r w:rsidR="00C354F8" w:rsidRPr="00255616">
        <w:rPr>
          <w:rFonts w:ascii="Times New Roman" w:hAnsi="Times New Roman"/>
          <w:color w:val="7F7F7F" w:themeColor="text1" w:themeTint="80"/>
          <w:sz w:val="21"/>
          <w:szCs w:val="21"/>
        </w:rPr>
        <w:t>+44 7756 279 229</w:t>
      </w:r>
    </w:p>
    <w:sectPr w:rsidR="00C354F8" w:rsidRPr="00255616" w:rsidSect="00D64D8F">
      <w:headerReference w:type="default" r:id="rId13"/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1B10B" w14:textId="77777777" w:rsidR="00554CD7" w:rsidRDefault="00554CD7" w:rsidP="000A427A">
      <w:r>
        <w:separator/>
      </w:r>
    </w:p>
  </w:endnote>
  <w:endnote w:type="continuationSeparator" w:id="0">
    <w:p w14:paraId="3CDC60D6" w14:textId="77777777" w:rsidR="00554CD7" w:rsidRDefault="00554CD7" w:rsidP="000A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ĝ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DCB70" w14:textId="77777777" w:rsidR="00554CD7" w:rsidRDefault="00554CD7" w:rsidP="000A427A">
      <w:r>
        <w:separator/>
      </w:r>
    </w:p>
  </w:footnote>
  <w:footnote w:type="continuationSeparator" w:id="0">
    <w:p w14:paraId="25BB4ED5" w14:textId="77777777" w:rsidR="00554CD7" w:rsidRDefault="00554CD7" w:rsidP="000A4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7B351" w14:textId="77777777" w:rsidR="000A427A" w:rsidRDefault="00C46C32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4BE02952" wp14:editId="5F1DC99F">
          <wp:simplePos x="0" y="0"/>
          <wp:positionH relativeFrom="column">
            <wp:posOffset>1693419</wp:posOffset>
          </wp:positionH>
          <wp:positionV relativeFrom="paragraph">
            <wp:posOffset>-329842</wp:posOffset>
          </wp:positionV>
          <wp:extent cx="4618800" cy="676800"/>
          <wp:effectExtent l="0" t="0" r="0" b="9525"/>
          <wp:wrapNone/>
          <wp:docPr id="1" name="Picture 1" descr="C:\Users\millern1\AppData\Local\Microsoft\Windows\Temporary Internet Files\Content.Word\LU - Logo - (Lancaster Environment Centre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millern1\AppData\Local\Microsoft\Windows\Temporary Internet Files\Content.Word\LU - Logo - (Lancaster Environment Centre)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88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C5334"/>
    <w:multiLevelType w:val="hybridMultilevel"/>
    <w:tmpl w:val="55087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101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3"/>
  <w:proofState w:spelling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613"/>
    <w:rsid w:val="00004461"/>
    <w:rsid w:val="00004A7E"/>
    <w:rsid w:val="000148B7"/>
    <w:rsid w:val="00014C64"/>
    <w:rsid w:val="0001636A"/>
    <w:rsid w:val="00024B29"/>
    <w:rsid w:val="00027191"/>
    <w:rsid w:val="000328D8"/>
    <w:rsid w:val="00032930"/>
    <w:rsid w:val="00034246"/>
    <w:rsid w:val="000347E0"/>
    <w:rsid w:val="00035101"/>
    <w:rsid w:val="00040456"/>
    <w:rsid w:val="00040743"/>
    <w:rsid w:val="000410E4"/>
    <w:rsid w:val="00044AA8"/>
    <w:rsid w:val="0004650B"/>
    <w:rsid w:val="00051B7B"/>
    <w:rsid w:val="00052CF5"/>
    <w:rsid w:val="00053A78"/>
    <w:rsid w:val="000642D8"/>
    <w:rsid w:val="000650CB"/>
    <w:rsid w:val="00065910"/>
    <w:rsid w:val="00077A60"/>
    <w:rsid w:val="00077C00"/>
    <w:rsid w:val="00080BC3"/>
    <w:rsid w:val="00081329"/>
    <w:rsid w:val="00081A01"/>
    <w:rsid w:val="0008486B"/>
    <w:rsid w:val="00086022"/>
    <w:rsid w:val="00090D1B"/>
    <w:rsid w:val="0009358E"/>
    <w:rsid w:val="000A187C"/>
    <w:rsid w:val="000A2090"/>
    <w:rsid w:val="000A40FC"/>
    <w:rsid w:val="000A4133"/>
    <w:rsid w:val="000A427A"/>
    <w:rsid w:val="000A55BD"/>
    <w:rsid w:val="000A56F0"/>
    <w:rsid w:val="000A6F84"/>
    <w:rsid w:val="000A7A9D"/>
    <w:rsid w:val="000B0368"/>
    <w:rsid w:val="000B067B"/>
    <w:rsid w:val="000B2AAE"/>
    <w:rsid w:val="000B760A"/>
    <w:rsid w:val="000C010B"/>
    <w:rsid w:val="000C0153"/>
    <w:rsid w:val="000C0F20"/>
    <w:rsid w:val="000C14CB"/>
    <w:rsid w:val="000C4AE4"/>
    <w:rsid w:val="000C4F11"/>
    <w:rsid w:val="000C694D"/>
    <w:rsid w:val="000C750F"/>
    <w:rsid w:val="000C7645"/>
    <w:rsid w:val="000C7710"/>
    <w:rsid w:val="000C7D3E"/>
    <w:rsid w:val="000D0C4F"/>
    <w:rsid w:val="000D3338"/>
    <w:rsid w:val="000D459A"/>
    <w:rsid w:val="000D609D"/>
    <w:rsid w:val="000D7EBB"/>
    <w:rsid w:val="000E268F"/>
    <w:rsid w:val="000E3121"/>
    <w:rsid w:val="000E6227"/>
    <w:rsid w:val="000F1B71"/>
    <w:rsid w:val="000F6436"/>
    <w:rsid w:val="00101F9F"/>
    <w:rsid w:val="00103BC0"/>
    <w:rsid w:val="00107ED1"/>
    <w:rsid w:val="00110176"/>
    <w:rsid w:val="0011017B"/>
    <w:rsid w:val="00112632"/>
    <w:rsid w:val="00113BF9"/>
    <w:rsid w:val="0011407C"/>
    <w:rsid w:val="00116719"/>
    <w:rsid w:val="001177B8"/>
    <w:rsid w:val="0011787D"/>
    <w:rsid w:val="00122010"/>
    <w:rsid w:val="00124928"/>
    <w:rsid w:val="00125ECF"/>
    <w:rsid w:val="00127437"/>
    <w:rsid w:val="00127A46"/>
    <w:rsid w:val="00130124"/>
    <w:rsid w:val="00134888"/>
    <w:rsid w:val="00135A33"/>
    <w:rsid w:val="001405FA"/>
    <w:rsid w:val="00140723"/>
    <w:rsid w:val="00143CEB"/>
    <w:rsid w:val="00143D2B"/>
    <w:rsid w:val="00144982"/>
    <w:rsid w:val="001460D0"/>
    <w:rsid w:val="00154452"/>
    <w:rsid w:val="001612BD"/>
    <w:rsid w:val="0016152B"/>
    <w:rsid w:val="00163E72"/>
    <w:rsid w:val="00167A11"/>
    <w:rsid w:val="00167F87"/>
    <w:rsid w:val="001704FF"/>
    <w:rsid w:val="001712F1"/>
    <w:rsid w:val="001720B1"/>
    <w:rsid w:val="001732C5"/>
    <w:rsid w:val="00173899"/>
    <w:rsid w:val="0017591C"/>
    <w:rsid w:val="00181FC6"/>
    <w:rsid w:val="00182412"/>
    <w:rsid w:val="0018300A"/>
    <w:rsid w:val="0018307B"/>
    <w:rsid w:val="001844D8"/>
    <w:rsid w:val="00187E1F"/>
    <w:rsid w:val="00193A10"/>
    <w:rsid w:val="00195024"/>
    <w:rsid w:val="001A02E8"/>
    <w:rsid w:val="001A37BB"/>
    <w:rsid w:val="001A4D75"/>
    <w:rsid w:val="001A76C5"/>
    <w:rsid w:val="001B1021"/>
    <w:rsid w:val="001B225E"/>
    <w:rsid w:val="001B38CD"/>
    <w:rsid w:val="001C013E"/>
    <w:rsid w:val="001C39FE"/>
    <w:rsid w:val="001D146F"/>
    <w:rsid w:val="001D40AE"/>
    <w:rsid w:val="001D57B4"/>
    <w:rsid w:val="001D6853"/>
    <w:rsid w:val="001D7521"/>
    <w:rsid w:val="001D7E11"/>
    <w:rsid w:val="001E1C5C"/>
    <w:rsid w:val="001E1C6F"/>
    <w:rsid w:val="001E3BA4"/>
    <w:rsid w:val="001E47C4"/>
    <w:rsid w:val="001E7FAE"/>
    <w:rsid w:val="001F1713"/>
    <w:rsid w:val="001F294E"/>
    <w:rsid w:val="001F31FF"/>
    <w:rsid w:val="002034AA"/>
    <w:rsid w:val="00203D1B"/>
    <w:rsid w:val="00213327"/>
    <w:rsid w:val="00217188"/>
    <w:rsid w:val="002234B2"/>
    <w:rsid w:val="00226DE6"/>
    <w:rsid w:val="00230B79"/>
    <w:rsid w:val="00231B56"/>
    <w:rsid w:val="00231DE1"/>
    <w:rsid w:val="00233359"/>
    <w:rsid w:val="00240F7B"/>
    <w:rsid w:val="00241C28"/>
    <w:rsid w:val="00242882"/>
    <w:rsid w:val="002442C9"/>
    <w:rsid w:val="00245AAE"/>
    <w:rsid w:val="00245ACF"/>
    <w:rsid w:val="002518B6"/>
    <w:rsid w:val="002528F0"/>
    <w:rsid w:val="0025315C"/>
    <w:rsid w:val="00255616"/>
    <w:rsid w:val="00256898"/>
    <w:rsid w:val="002619F3"/>
    <w:rsid w:val="002648B7"/>
    <w:rsid w:val="002653C1"/>
    <w:rsid w:val="00265A95"/>
    <w:rsid w:val="00266AD6"/>
    <w:rsid w:val="00274932"/>
    <w:rsid w:val="00276716"/>
    <w:rsid w:val="0027713A"/>
    <w:rsid w:val="00280527"/>
    <w:rsid w:val="00281550"/>
    <w:rsid w:val="0028246A"/>
    <w:rsid w:val="00286F62"/>
    <w:rsid w:val="00287898"/>
    <w:rsid w:val="00290503"/>
    <w:rsid w:val="00295B33"/>
    <w:rsid w:val="00295EFB"/>
    <w:rsid w:val="0029631F"/>
    <w:rsid w:val="002A6FB9"/>
    <w:rsid w:val="002A71DB"/>
    <w:rsid w:val="002B0459"/>
    <w:rsid w:val="002B2677"/>
    <w:rsid w:val="002B2CB0"/>
    <w:rsid w:val="002B49A1"/>
    <w:rsid w:val="002B66B2"/>
    <w:rsid w:val="002C00FC"/>
    <w:rsid w:val="002C1997"/>
    <w:rsid w:val="002D1D49"/>
    <w:rsid w:val="002D4555"/>
    <w:rsid w:val="002D50D7"/>
    <w:rsid w:val="002D6561"/>
    <w:rsid w:val="002E11C6"/>
    <w:rsid w:val="002E2AFA"/>
    <w:rsid w:val="002E6D27"/>
    <w:rsid w:val="002E7E5D"/>
    <w:rsid w:val="002F1E87"/>
    <w:rsid w:val="00300D91"/>
    <w:rsid w:val="00302E8B"/>
    <w:rsid w:val="0030395C"/>
    <w:rsid w:val="00303960"/>
    <w:rsid w:val="00303FE9"/>
    <w:rsid w:val="0031211E"/>
    <w:rsid w:val="00312C42"/>
    <w:rsid w:val="00313174"/>
    <w:rsid w:val="00313CD6"/>
    <w:rsid w:val="00315A50"/>
    <w:rsid w:val="003178A4"/>
    <w:rsid w:val="0032639C"/>
    <w:rsid w:val="00326C35"/>
    <w:rsid w:val="00326D6E"/>
    <w:rsid w:val="00332AF3"/>
    <w:rsid w:val="003336B6"/>
    <w:rsid w:val="0033629B"/>
    <w:rsid w:val="0033761E"/>
    <w:rsid w:val="00340912"/>
    <w:rsid w:val="003410D3"/>
    <w:rsid w:val="0034220C"/>
    <w:rsid w:val="00342C46"/>
    <w:rsid w:val="003465E4"/>
    <w:rsid w:val="003510A9"/>
    <w:rsid w:val="0035265E"/>
    <w:rsid w:val="00355542"/>
    <w:rsid w:val="003560C0"/>
    <w:rsid w:val="00365581"/>
    <w:rsid w:val="00366485"/>
    <w:rsid w:val="00366C4E"/>
    <w:rsid w:val="003712FD"/>
    <w:rsid w:val="00372237"/>
    <w:rsid w:val="00375B63"/>
    <w:rsid w:val="00376442"/>
    <w:rsid w:val="00377BF0"/>
    <w:rsid w:val="00382A9D"/>
    <w:rsid w:val="00382AD9"/>
    <w:rsid w:val="00383AA5"/>
    <w:rsid w:val="00390F71"/>
    <w:rsid w:val="0039217B"/>
    <w:rsid w:val="003922F2"/>
    <w:rsid w:val="003956CB"/>
    <w:rsid w:val="00396BF5"/>
    <w:rsid w:val="00396E23"/>
    <w:rsid w:val="00396F8A"/>
    <w:rsid w:val="003A318E"/>
    <w:rsid w:val="003A4171"/>
    <w:rsid w:val="003A423D"/>
    <w:rsid w:val="003B0D07"/>
    <w:rsid w:val="003B2B02"/>
    <w:rsid w:val="003B3D6D"/>
    <w:rsid w:val="003B7E8F"/>
    <w:rsid w:val="003C0834"/>
    <w:rsid w:val="003C2284"/>
    <w:rsid w:val="003C7C82"/>
    <w:rsid w:val="003D01D7"/>
    <w:rsid w:val="003D0F46"/>
    <w:rsid w:val="003D265E"/>
    <w:rsid w:val="003D34BE"/>
    <w:rsid w:val="003D532E"/>
    <w:rsid w:val="003E34BB"/>
    <w:rsid w:val="003E47E8"/>
    <w:rsid w:val="003E5A5A"/>
    <w:rsid w:val="003E68BD"/>
    <w:rsid w:val="003E6FF5"/>
    <w:rsid w:val="003F2854"/>
    <w:rsid w:val="00400009"/>
    <w:rsid w:val="00402214"/>
    <w:rsid w:val="00402788"/>
    <w:rsid w:val="0040406B"/>
    <w:rsid w:val="00406757"/>
    <w:rsid w:val="004153C2"/>
    <w:rsid w:val="00415DE7"/>
    <w:rsid w:val="004164B0"/>
    <w:rsid w:val="004167AA"/>
    <w:rsid w:val="00417E45"/>
    <w:rsid w:val="00425258"/>
    <w:rsid w:val="00432D8D"/>
    <w:rsid w:val="004348F0"/>
    <w:rsid w:val="00434BD5"/>
    <w:rsid w:val="0043683D"/>
    <w:rsid w:val="004443F9"/>
    <w:rsid w:val="00444D87"/>
    <w:rsid w:val="004451DA"/>
    <w:rsid w:val="00446819"/>
    <w:rsid w:val="00446A4C"/>
    <w:rsid w:val="00450358"/>
    <w:rsid w:val="00450931"/>
    <w:rsid w:val="004510A9"/>
    <w:rsid w:val="0046090E"/>
    <w:rsid w:val="00463D6E"/>
    <w:rsid w:val="00465414"/>
    <w:rsid w:val="00465F20"/>
    <w:rsid w:val="0047049D"/>
    <w:rsid w:val="00470CBB"/>
    <w:rsid w:val="00472C69"/>
    <w:rsid w:val="00473409"/>
    <w:rsid w:val="00473CC5"/>
    <w:rsid w:val="00475784"/>
    <w:rsid w:val="00483D40"/>
    <w:rsid w:val="00486CC2"/>
    <w:rsid w:val="004903DE"/>
    <w:rsid w:val="00493471"/>
    <w:rsid w:val="00496F5C"/>
    <w:rsid w:val="004A02F8"/>
    <w:rsid w:val="004A1452"/>
    <w:rsid w:val="004A19B4"/>
    <w:rsid w:val="004A1AE5"/>
    <w:rsid w:val="004A49F7"/>
    <w:rsid w:val="004A6B83"/>
    <w:rsid w:val="004B2C29"/>
    <w:rsid w:val="004C3270"/>
    <w:rsid w:val="004C5855"/>
    <w:rsid w:val="004C5E42"/>
    <w:rsid w:val="004C64F4"/>
    <w:rsid w:val="004C7743"/>
    <w:rsid w:val="004D0499"/>
    <w:rsid w:val="004D0B22"/>
    <w:rsid w:val="004D56F2"/>
    <w:rsid w:val="004D7D10"/>
    <w:rsid w:val="004E044B"/>
    <w:rsid w:val="004E2495"/>
    <w:rsid w:val="004E302C"/>
    <w:rsid w:val="004E3BD0"/>
    <w:rsid w:val="004E4522"/>
    <w:rsid w:val="004F3BB7"/>
    <w:rsid w:val="004F57D4"/>
    <w:rsid w:val="004F739C"/>
    <w:rsid w:val="00500044"/>
    <w:rsid w:val="005055C8"/>
    <w:rsid w:val="00512484"/>
    <w:rsid w:val="00513AF9"/>
    <w:rsid w:val="0052028D"/>
    <w:rsid w:val="0052089F"/>
    <w:rsid w:val="00520C17"/>
    <w:rsid w:val="00521964"/>
    <w:rsid w:val="00525EF5"/>
    <w:rsid w:val="00526AE7"/>
    <w:rsid w:val="00530F6D"/>
    <w:rsid w:val="0053399C"/>
    <w:rsid w:val="005408DE"/>
    <w:rsid w:val="00541BCE"/>
    <w:rsid w:val="005431FA"/>
    <w:rsid w:val="00544CE1"/>
    <w:rsid w:val="00544DE1"/>
    <w:rsid w:val="0054535A"/>
    <w:rsid w:val="00546D3D"/>
    <w:rsid w:val="00554263"/>
    <w:rsid w:val="00554CD7"/>
    <w:rsid w:val="00557A77"/>
    <w:rsid w:val="00557CC8"/>
    <w:rsid w:val="005610F3"/>
    <w:rsid w:val="005654C9"/>
    <w:rsid w:val="00565D28"/>
    <w:rsid w:val="00567051"/>
    <w:rsid w:val="0057756F"/>
    <w:rsid w:val="005778F2"/>
    <w:rsid w:val="00581763"/>
    <w:rsid w:val="00587716"/>
    <w:rsid w:val="00591AB2"/>
    <w:rsid w:val="00592633"/>
    <w:rsid w:val="00595C83"/>
    <w:rsid w:val="00597999"/>
    <w:rsid w:val="005A0ABF"/>
    <w:rsid w:val="005A0B72"/>
    <w:rsid w:val="005A0F0A"/>
    <w:rsid w:val="005A5169"/>
    <w:rsid w:val="005A65E1"/>
    <w:rsid w:val="005B4104"/>
    <w:rsid w:val="005B4262"/>
    <w:rsid w:val="005B7ABB"/>
    <w:rsid w:val="005C1EC7"/>
    <w:rsid w:val="005C52B2"/>
    <w:rsid w:val="005C6D2D"/>
    <w:rsid w:val="005D2945"/>
    <w:rsid w:val="005D45FA"/>
    <w:rsid w:val="005D55CC"/>
    <w:rsid w:val="005D5BBF"/>
    <w:rsid w:val="005E399A"/>
    <w:rsid w:val="005E6646"/>
    <w:rsid w:val="005F1272"/>
    <w:rsid w:val="005F1B5E"/>
    <w:rsid w:val="005F27E8"/>
    <w:rsid w:val="005F4D7A"/>
    <w:rsid w:val="005F4F7C"/>
    <w:rsid w:val="005F5EBA"/>
    <w:rsid w:val="005F7484"/>
    <w:rsid w:val="0060158C"/>
    <w:rsid w:val="0060188B"/>
    <w:rsid w:val="006028A5"/>
    <w:rsid w:val="00606761"/>
    <w:rsid w:val="00612455"/>
    <w:rsid w:val="006153BE"/>
    <w:rsid w:val="00621816"/>
    <w:rsid w:val="00625567"/>
    <w:rsid w:val="00625A75"/>
    <w:rsid w:val="00627653"/>
    <w:rsid w:val="00634935"/>
    <w:rsid w:val="0064194F"/>
    <w:rsid w:val="006454FF"/>
    <w:rsid w:val="00645F2D"/>
    <w:rsid w:val="006477EA"/>
    <w:rsid w:val="00650801"/>
    <w:rsid w:val="00652363"/>
    <w:rsid w:val="006529D9"/>
    <w:rsid w:val="00654A5B"/>
    <w:rsid w:val="00656E7A"/>
    <w:rsid w:val="006571A1"/>
    <w:rsid w:val="00657718"/>
    <w:rsid w:val="0066453B"/>
    <w:rsid w:val="0066781F"/>
    <w:rsid w:val="006823A4"/>
    <w:rsid w:val="006832B4"/>
    <w:rsid w:val="00684134"/>
    <w:rsid w:val="00684CAA"/>
    <w:rsid w:val="00686257"/>
    <w:rsid w:val="00687CB8"/>
    <w:rsid w:val="00690505"/>
    <w:rsid w:val="00691CB9"/>
    <w:rsid w:val="00694B3D"/>
    <w:rsid w:val="006B2A27"/>
    <w:rsid w:val="006B410B"/>
    <w:rsid w:val="006B4865"/>
    <w:rsid w:val="006C18E3"/>
    <w:rsid w:val="006C1DAE"/>
    <w:rsid w:val="006D227D"/>
    <w:rsid w:val="006D3EEC"/>
    <w:rsid w:val="006D4968"/>
    <w:rsid w:val="006D5C48"/>
    <w:rsid w:val="006D5D56"/>
    <w:rsid w:val="006E184A"/>
    <w:rsid w:val="006E2DE8"/>
    <w:rsid w:val="006E5298"/>
    <w:rsid w:val="006F06CF"/>
    <w:rsid w:val="006F1EE6"/>
    <w:rsid w:val="006F2496"/>
    <w:rsid w:val="006F4359"/>
    <w:rsid w:val="006F496B"/>
    <w:rsid w:val="006F4C49"/>
    <w:rsid w:val="006F6D91"/>
    <w:rsid w:val="007001D1"/>
    <w:rsid w:val="00700BE5"/>
    <w:rsid w:val="0070101F"/>
    <w:rsid w:val="0070152E"/>
    <w:rsid w:val="00702CCA"/>
    <w:rsid w:val="007032C1"/>
    <w:rsid w:val="00704542"/>
    <w:rsid w:val="007052D3"/>
    <w:rsid w:val="00706A55"/>
    <w:rsid w:val="00707C27"/>
    <w:rsid w:val="00707E86"/>
    <w:rsid w:val="00710216"/>
    <w:rsid w:val="0071087D"/>
    <w:rsid w:val="00712ED7"/>
    <w:rsid w:val="0071466F"/>
    <w:rsid w:val="007152C7"/>
    <w:rsid w:val="007164BE"/>
    <w:rsid w:val="00717284"/>
    <w:rsid w:val="00721A41"/>
    <w:rsid w:val="00723BA6"/>
    <w:rsid w:val="00723C7A"/>
    <w:rsid w:val="00725939"/>
    <w:rsid w:val="00725B03"/>
    <w:rsid w:val="007309C1"/>
    <w:rsid w:val="007367F5"/>
    <w:rsid w:val="00741AB8"/>
    <w:rsid w:val="00743345"/>
    <w:rsid w:val="0074357C"/>
    <w:rsid w:val="00743D9A"/>
    <w:rsid w:val="00745A30"/>
    <w:rsid w:val="00745DED"/>
    <w:rsid w:val="00746C61"/>
    <w:rsid w:val="007479F2"/>
    <w:rsid w:val="00754120"/>
    <w:rsid w:val="007572A7"/>
    <w:rsid w:val="0076019C"/>
    <w:rsid w:val="0076281C"/>
    <w:rsid w:val="0076466E"/>
    <w:rsid w:val="0077677A"/>
    <w:rsid w:val="00776BD1"/>
    <w:rsid w:val="00780320"/>
    <w:rsid w:val="007810AE"/>
    <w:rsid w:val="00781457"/>
    <w:rsid w:val="007815D4"/>
    <w:rsid w:val="00781874"/>
    <w:rsid w:val="0078349D"/>
    <w:rsid w:val="007856C3"/>
    <w:rsid w:val="00786BBF"/>
    <w:rsid w:val="007870BF"/>
    <w:rsid w:val="00787A7F"/>
    <w:rsid w:val="00790D96"/>
    <w:rsid w:val="00792556"/>
    <w:rsid w:val="00793081"/>
    <w:rsid w:val="0079519F"/>
    <w:rsid w:val="00796267"/>
    <w:rsid w:val="00797E32"/>
    <w:rsid w:val="007A3403"/>
    <w:rsid w:val="007B0083"/>
    <w:rsid w:val="007B2808"/>
    <w:rsid w:val="007B2CEC"/>
    <w:rsid w:val="007B5373"/>
    <w:rsid w:val="007B5A16"/>
    <w:rsid w:val="007B6FFE"/>
    <w:rsid w:val="007C1421"/>
    <w:rsid w:val="007C2478"/>
    <w:rsid w:val="007C3581"/>
    <w:rsid w:val="007C7F40"/>
    <w:rsid w:val="007D11EF"/>
    <w:rsid w:val="007D27B2"/>
    <w:rsid w:val="007D2979"/>
    <w:rsid w:val="007D383E"/>
    <w:rsid w:val="007D3C20"/>
    <w:rsid w:val="007D40DD"/>
    <w:rsid w:val="007D64F4"/>
    <w:rsid w:val="007D7700"/>
    <w:rsid w:val="007D7F0A"/>
    <w:rsid w:val="007E04F3"/>
    <w:rsid w:val="007E4445"/>
    <w:rsid w:val="007E6E6A"/>
    <w:rsid w:val="007E76D8"/>
    <w:rsid w:val="007E7FBB"/>
    <w:rsid w:val="007F4A1D"/>
    <w:rsid w:val="007F6513"/>
    <w:rsid w:val="007F768E"/>
    <w:rsid w:val="00801CBB"/>
    <w:rsid w:val="00801F78"/>
    <w:rsid w:val="00802140"/>
    <w:rsid w:val="00802D67"/>
    <w:rsid w:val="00806900"/>
    <w:rsid w:val="00806A12"/>
    <w:rsid w:val="0080713C"/>
    <w:rsid w:val="00807339"/>
    <w:rsid w:val="00807A7F"/>
    <w:rsid w:val="008108A5"/>
    <w:rsid w:val="0081617C"/>
    <w:rsid w:val="00816843"/>
    <w:rsid w:val="00817ED7"/>
    <w:rsid w:val="008208E4"/>
    <w:rsid w:val="00821C3B"/>
    <w:rsid w:val="008224D1"/>
    <w:rsid w:val="00822613"/>
    <w:rsid w:val="00825EF8"/>
    <w:rsid w:val="008269DF"/>
    <w:rsid w:val="00830C06"/>
    <w:rsid w:val="00835B2A"/>
    <w:rsid w:val="00836150"/>
    <w:rsid w:val="0083796F"/>
    <w:rsid w:val="00837A40"/>
    <w:rsid w:val="0084094E"/>
    <w:rsid w:val="00840E1D"/>
    <w:rsid w:val="0084296B"/>
    <w:rsid w:val="00844833"/>
    <w:rsid w:val="00853CBD"/>
    <w:rsid w:val="00854F3C"/>
    <w:rsid w:val="00855E99"/>
    <w:rsid w:val="0085650B"/>
    <w:rsid w:val="008634D9"/>
    <w:rsid w:val="00870296"/>
    <w:rsid w:val="0087067F"/>
    <w:rsid w:val="00870BCB"/>
    <w:rsid w:val="0087361D"/>
    <w:rsid w:val="00876316"/>
    <w:rsid w:val="008826EF"/>
    <w:rsid w:val="00883900"/>
    <w:rsid w:val="00883A84"/>
    <w:rsid w:val="00883F9B"/>
    <w:rsid w:val="00886014"/>
    <w:rsid w:val="00886DA7"/>
    <w:rsid w:val="00891014"/>
    <w:rsid w:val="0089105A"/>
    <w:rsid w:val="008914F5"/>
    <w:rsid w:val="008921BB"/>
    <w:rsid w:val="00896778"/>
    <w:rsid w:val="008A4F56"/>
    <w:rsid w:val="008A6B87"/>
    <w:rsid w:val="008A71B2"/>
    <w:rsid w:val="008B0A63"/>
    <w:rsid w:val="008B1788"/>
    <w:rsid w:val="008B29D3"/>
    <w:rsid w:val="008B61D0"/>
    <w:rsid w:val="008B6732"/>
    <w:rsid w:val="008C177B"/>
    <w:rsid w:val="008C29E7"/>
    <w:rsid w:val="008C2DD4"/>
    <w:rsid w:val="008C4EAD"/>
    <w:rsid w:val="008C61D7"/>
    <w:rsid w:val="008C7B75"/>
    <w:rsid w:val="008D13B4"/>
    <w:rsid w:val="008D1BE0"/>
    <w:rsid w:val="008D720C"/>
    <w:rsid w:val="008E17BE"/>
    <w:rsid w:val="008E3211"/>
    <w:rsid w:val="008E3C60"/>
    <w:rsid w:val="008E5302"/>
    <w:rsid w:val="008E7462"/>
    <w:rsid w:val="008F2A23"/>
    <w:rsid w:val="008F42FF"/>
    <w:rsid w:val="008F5C6F"/>
    <w:rsid w:val="00901914"/>
    <w:rsid w:val="0090347F"/>
    <w:rsid w:val="00903719"/>
    <w:rsid w:val="009038CA"/>
    <w:rsid w:val="00904847"/>
    <w:rsid w:val="00905EBD"/>
    <w:rsid w:val="00920F36"/>
    <w:rsid w:val="009217D6"/>
    <w:rsid w:val="0092306E"/>
    <w:rsid w:val="00923B97"/>
    <w:rsid w:val="009261EA"/>
    <w:rsid w:val="009301C1"/>
    <w:rsid w:val="00932184"/>
    <w:rsid w:val="00933089"/>
    <w:rsid w:val="00933090"/>
    <w:rsid w:val="009355B8"/>
    <w:rsid w:val="00935EB0"/>
    <w:rsid w:val="009369BC"/>
    <w:rsid w:val="009374BC"/>
    <w:rsid w:val="00940AF7"/>
    <w:rsid w:val="00941F2B"/>
    <w:rsid w:val="00943656"/>
    <w:rsid w:val="00945DD9"/>
    <w:rsid w:val="009468D0"/>
    <w:rsid w:val="00953EC6"/>
    <w:rsid w:val="009557E3"/>
    <w:rsid w:val="00956E81"/>
    <w:rsid w:val="00961F4F"/>
    <w:rsid w:val="009623DB"/>
    <w:rsid w:val="009626C9"/>
    <w:rsid w:val="00963634"/>
    <w:rsid w:val="009637F8"/>
    <w:rsid w:val="00963B87"/>
    <w:rsid w:val="00966F6B"/>
    <w:rsid w:val="0097023B"/>
    <w:rsid w:val="00970A12"/>
    <w:rsid w:val="009735E3"/>
    <w:rsid w:val="0097688D"/>
    <w:rsid w:val="0098011D"/>
    <w:rsid w:val="00980DB7"/>
    <w:rsid w:val="00981FDA"/>
    <w:rsid w:val="00982DEF"/>
    <w:rsid w:val="00986BDA"/>
    <w:rsid w:val="0098703F"/>
    <w:rsid w:val="00987B93"/>
    <w:rsid w:val="00987D9F"/>
    <w:rsid w:val="00993921"/>
    <w:rsid w:val="00994758"/>
    <w:rsid w:val="00995E1B"/>
    <w:rsid w:val="009A204A"/>
    <w:rsid w:val="009A2901"/>
    <w:rsid w:val="009A3065"/>
    <w:rsid w:val="009A472E"/>
    <w:rsid w:val="009A64F5"/>
    <w:rsid w:val="009B1420"/>
    <w:rsid w:val="009B2C04"/>
    <w:rsid w:val="009B5253"/>
    <w:rsid w:val="009B59AF"/>
    <w:rsid w:val="009B647B"/>
    <w:rsid w:val="009B75E7"/>
    <w:rsid w:val="009C1A10"/>
    <w:rsid w:val="009C1B51"/>
    <w:rsid w:val="009D0959"/>
    <w:rsid w:val="009D2DD6"/>
    <w:rsid w:val="009D4A1A"/>
    <w:rsid w:val="009D5975"/>
    <w:rsid w:val="009D6D64"/>
    <w:rsid w:val="009E23F4"/>
    <w:rsid w:val="009E2CC6"/>
    <w:rsid w:val="009E49DE"/>
    <w:rsid w:val="009E5EA5"/>
    <w:rsid w:val="009E78C4"/>
    <w:rsid w:val="009F748E"/>
    <w:rsid w:val="00A004E1"/>
    <w:rsid w:val="00A02CE9"/>
    <w:rsid w:val="00A03B7D"/>
    <w:rsid w:val="00A0558A"/>
    <w:rsid w:val="00A10109"/>
    <w:rsid w:val="00A12F36"/>
    <w:rsid w:val="00A143F2"/>
    <w:rsid w:val="00A15DF2"/>
    <w:rsid w:val="00A16F6D"/>
    <w:rsid w:val="00A24F49"/>
    <w:rsid w:val="00A26685"/>
    <w:rsid w:val="00A27F54"/>
    <w:rsid w:val="00A33334"/>
    <w:rsid w:val="00A4003C"/>
    <w:rsid w:val="00A43648"/>
    <w:rsid w:val="00A46364"/>
    <w:rsid w:val="00A51717"/>
    <w:rsid w:val="00A534E7"/>
    <w:rsid w:val="00A57798"/>
    <w:rsid w:val="00A6040D"/>
    <w:rsid w:val="00A620E9"/>
    <w:rsid w:val="00A66B9C"/>
    <w:rsid w:val="00A67B99"/>
    <w:rsid w:val="00A67D82"/>
    <w:rsid w:val="00A70F30"/>
    <w:rsid w:val="00A738F7"/>
    <w:rsid w:val="00A74C09"/>
    <w:rsid w:val="00A75779"/>
    <w:rsid w:val="00A7795C"/>
    <w:rsid w:val="00A81233"/>
    <w:rsid w:val="00A85429"/>
    <w:rsid w:val="00A85C15"/>
    <w:rsid w:val="00A91786"/>
    <w:rsid w:val="00A91ACB"/>
    <w:rsid w:val="00A97AA2"/>
    <w:rsid w:val="00AA0F80"/>
    <w:rsid w:val="00AA1B6E"/>
    <w:rsid w:val="00AA450E"/>
    <w:rsid w:val="00AA4554"/>
    <w:rsid w:val="00AA5756"/>
    <w:rsid w:val="00AA5B86"/>
    <w:rsid w:val="00AA6595"/>
    <w:rsid w:val="00AA6DA7"/>
    <w:rsid w:val="00AA7449"/>
    <w:rsid w:val="00AA7E8F"/>
    <w:rsid w:val="00AB0497"/>
    <w:rsid w:val="00AB1509"/>
    <w:rsid w:val="00AB4087"/>
    <w:rsid w:val="00AB501D"/>
    <w:rsid w:val="00AB5E30"/>
    <w:rsid w:val="00AB6049"/>
    <w:rsid w:val="00AB69BA"/>
    <w:rsid w:val="00AC0E31"/>
    <w:rsid w:val="00AC1171"/>
    <w:rsid w:val="00AC1D0D"/>
    <w:rsid w:val="00AC3749"/>
    <w:rsid w:val="00AC4154"/>
    <w:rsid w:val="00AC6994"/>
    <w:rsid w:val="00AD33D3"/>
    <w:rsid w:val="00AD43C3"/>
    <w:rsid w:val="00AD72CE"/>
    <w:rsid w:val="00AD7851"/>
    <w:rsid w:val="00AE1054"/>
    <w:rsid w:val="00AE2075"/>
    <w:rsid w:val="00AE217B"/>
    <w:rsid w:val="00AE34C4"/>
    <w:rsid w:val="00AF1F17"/>
    <w:rsid w:val="00AF5FB9"/>
    <w:rsid w:val="00B043AA"/>
    <w:rsid w:val="00B051EB"/>
    <w:rsid w:val="00B07163"/>
    <w:rsid w:val="00B101A1"/>
    <w:rsid w:val="00B12A01"/>
    <w:rsid w:val="00B14B8D"/>
    <w:rsid w:val="00B15ACD"/>
    <w:rsid w:val="00B16B6C"/>
    <w:rsid w:val="00B16EC1"/>
    <w:rsid w:val="00B21B39"/>
    <w:rsid w:val="00B221FC"/>
    <w:rsid w:val="00B2286D"/>
    <w:rsid w:val="00B3319E"/>
    <w:rsid w:val="00B41058"/>
    <w:rsid w:val="00B41D0B"/>
    <w:rsid w:val="00B4398E"/>
    <w:rsid w:val="00B47057"/>
    <w:rsid w:val="00B47A53"/>
    <w:rsid w:val="00B47C32"/>
    <w:rsid w:val="00B47E89"/>
    <w:rsid w:val="00B510DE"/>
    <w:rsid w:val="00B57012"/>
    <w:rsid w:val="00B619A9"/>
    <w:rsid w:val="00B64081"/>
    <w:rsid w:val="00B65907"/>
    <w:rsid w:val="00B66291"/>
    <w:rsid w:val="00B70C5C"/>
    <w:rsid w:val="00B70F1E"/>
    <w:rsid w:val="00B71CBC"/>
    <w:rsid w:val="00B74838"/>
    <w:rsid w:val="00B75E64"/>
    <w:rsid w:val="00B77CC6"/>
    <w:rsid w:val="00B82150"/>
    <w:rsid w:val="00B82181"/>
    <w:rsid w:val="00B8387D"/>
    <w:rsid w:val="00B85054"/>
    <w:rsid w:val="00B87F80"/>
    <w:rsid w:val="00B900F4"/>
    <w:rsid w:val="00B92A97"/>
    <w:rsid w:val="00B96BC8"/>
    <w:rsid w:val="00B96F21"/>
    <w:rsid w:val="00BA5B01"/>
    <w:rsid w:val="00BA5B65"/>
    <w:rsid w:val="00BA655E"/>
    <w:rsid w:val="00BB3921"/>
    <w:rsid w:val="00BC29B0"/>
    <w:rsid w:val="00BC2AC8"/>
    <w:rsid w:val="00BD21CB"/>
    <w:rsid w:val="00BD3756"/>
    <w:rsid w:val="00BD6F0E"/>
    <w:rsid w:val="00BD7074"/>
    <w:rsid w:val="00BD7A3A"/>
    <w:rsid w:val="00BF1AD9"/>
    <w:rsid w:val="00BF27BE"/>
    <w:rsid w:val="00BF6439"/>
    <w:rsid w:val="00BF724D"/>
    <w:rsid w:val="00BF7DC0"/>
    <w:rsid w:val="00C00A02"/>
    <w:rsid w:val="00C00A58"/>
    <w:rsid w:val="00C044B6"/>
    <w:rsid w:val="00C060D4"/>
    <w:rsid w:val="00C068D8"/>
    <w:rsid w:val="00C0778E"/>
    <w:rsid w:val="00C1034F"/>
    <w:rsid w:val="00C14D41"/>
    <w:rsid w:val="00C14F56"/>
    <w:rsid w:val="00C2026B"/>
    <w:rsid w:val="00C22A74"/>
    <w:rsid w:val="00C25EFF"/>
    <w:rsid w:val="00C26B51"/>
    <w:rsid w:val="00C30395"/>
    <w:rsid w:val="00C30C76"/>
    <w:rsid w:val="00C30C7B"/>
    <w:rsid w:val="00C31045"/>
    <w:rsid w:val="00C31D82"/>
    <w:rsid w:val="00C32205"/>
    <w:rsid w:val="00C32AF0"/>
    <w:rsid w:val="00C354F8"/>
    <w:rsid w:val="00C43BF1"/>
    <w:rsid w:val="00C453D2"/>
    <w:rsid w:val="00C46C32"/>
    <w:rsid w:val="00C46FCE"/>
    <w:rsid w:val="00C47F1B"/>
    <w:rsid w:val="00C51014"/>
    <w:rsid w:val="00C531C1"/>
    <w:rsid w:val="00C54BB3"/>
    <w:rsid w:val="00C56600"/>
    <w:rsid w:val="00C56FC7"/>
    <w:rsid w:val="00C60835"/>
    <w:rsid w:val="00C638C1"/>
    <w:rsid w:val="00C64529"/>
    <w:rsid w:val="00C649C4"/>
    <w:rsid w:val="00C67D30"/>
    <w:rsid w:val="00C73898"/>
    <w:rsid w:val="00C73C59"/>
    <w:rsid w:val="00C74C7F"/>
    <w:rsid w:val="00C757B3"/>
    <w:rsid w:val="00C772BA"/>
    <w:rsid w:val="00C84C60"/>
    <w:rsid w:val="00C925EB"/>
    <w:rsid w:val="00CA0CDC"/>
    <w:rsid w:val="00CA4FFA"/>
    <w:rsid w:val="00CA5775"/>
    <w:rsid w:val="00CA5A35"/>
    <w:rsid w:val="00CA7A82"/>
    <w:rsid w:val="00CB0186"/>
    <w:rsid w:val="00CB301A"/>
    <w:rsid w:val="00CB3F1D"/>
    <w:rsid w:val="00CB4F7D"/>
    <w:rsid w:val="00CB5937"/>
    <w:rsid w:val="00CB66F2"/>
    <w:rsid w:val="00CB7755"/>
    <w:rsid w:val="00CC055A"/>
    <w:rsid w:val="00CC2E31"/>
    <w:rsid w:val="00CC319C"/>
    <w:rsid w:val="00CC5D73"/>
    <w:rsid w:val="00CC64DE"/>
    <w:rsid w:val="00CD27C6"/>
    <w:rsid w:val="00CD3D7E"/>
    <w:rsid w:val="00CE0657"/>
    <w:rsid w:val="00CE06FA"/>
    <w:rsid w:val="00CE19BA"/>
    <w:rsid w:val="00CE3AF0"/>
    <w:rsid w:val="00CE40E2"/>
    <w:rsid w:val="00CE672E"/>
    <w:rsid w:val="00CF033A"/>
    <w:rsid w:val="00CF182E"/>
    <w:rsid w:val="00CF290A"/>
    <w:rsid w:val="00CF29B5"/>
    <w:rsid w:val="00CF7A4A"/>
    <w:rsid w:val="00D0170E"/>
    <w:rsid w:val="00D04ACB"/>
    <w:rsid w:val="00D06982"/>
    <w:rsid w:val="00D0776F"/>
    <w:rsid w:val="00D10107"/>
    <w:rsid w:val="00D14898"/>
    <w:rsid w:val="00D14AED"/>
    <w:rsid w:val="00D170A6"/>
    <w:rsid w:val="00D173FA"/>
    <w:rsid w:val="00D2553B"/>
    <w:rsid w:val="00D2637A"/>
    <w:rsid w:val="00D347DA"/>
    <w:rsid w:val="00D348DB"/>
    <w:rsid w:val="00D368AC"/>
    <w:rsid w:val="00D37553"/>
    <w:rsid w:val="00D4128B"/>
    <w:rsid w:val="00D4326B"/>
    <w:rsid w:val="00D508D2"/>
    <w:rsid w:val="00D5232D"/>
    <w:rsid w:val="00D53F4E"/>
    <w:rsid w:val="00D54A39"/>
    <w:rsid w:val="00D55040"/>
    <w:rsid w:val="00D57AD5"/>
    <w:rsid w:val="00D60A72"/>
    <w:rsid w:val="00D60E40"/>
    <w:rsid w:val="00D610D0"/>
    <w:rsid w:val="00D647FD"/>
    <w:rsid w:val="00D64D8F"/>
    <w:rsid w:val="00D70B43"/>
    <w:rsid w:val="00D728F7"/>
    <w:rsid w:val="00D866B2"/>
    <w:rsid w:val="00D86CB2"/>
    <w:rsid w:val="00D92E30"/>
    <w:rsid w:val="00D93B63"/>
    <w:rsid w:val="00D93B6D"/>
    <w:rsid w:val="00D94528"/>
    <w:rsid w:val="00D9642F"/>
    <w:rsid w:val="00D97365"/>
    <w:rsid w:val="00DA1961"/>
    <w:rsid w:val="00DA56E9"/>
    <w:rsid w:val="00DB0367"/>
    <w:rsid w:val="00DB0B47"/>
    <w:rsid w:val="00DB1188"/>
    <w:rsid w:val="00DB2B40"/>
    <w:rsid w:val="00DB3263"/>
    <w:rsid w:val="00DB3490"/>
    <w:rsid w:val="00DB5DF2"/>
    <w:rsid w:val="00DB61C8"/>
    <w:rsid w:val="00DB6A0B"/>
    <w:rsid w:val="00DC2E88"/>
    <w:rsid w:val="00DC4616"/>
    <w:rsid w:val="00DC4E8A"/>
    <w:rsid w:val="00DC5B3B"/>
    <w:rsid w:val="00DC7436"/>
    <w:rsid w:val="00DD128B"/>
    <w:rsid w:val="00DD22E7"/>
    <w:rsid w:val="00DD6425"/>
    <w:rsid w:val="00DD69B9"/>
    <w:rsid w:val="00DE280B"/>
    <w:rsid w:val="00DE74CC"/>
    <w:rsid w:val="00DF1033"/>
    <w:rsid w:val="00DF2734"/>
    <w:rsid w:val="00DF3200"/>
    <w:rsid w:val="00DF3D11"/>
    <w:rsid w:val="00DF523F"/>
    <w:rsid w:val="00DF63F7"/>
    <w:rsid w:val="00DF71CB"/>
    <w:rsid w:val="00E00837"/>
    <w:rsid w:val="00E0168B"/>
    <w:rsid w:val="00E01D66"/>
    <w:rsid w:val="00E05355"/>
    <w:rsid w:val="00E0766C"/>
    <w:rsid w:val="00E1295F"/>
    <w:rsid w:val="00E14837"/>
    <w:rsid w:val="00E20D33"/>
    <w:rsid w:val="00E21E01"/>
    <w:rsid w:val="00E21EF6"/>
    <w:rsid w:val="00E230D9"/>
    <w:rsid w:val="00E244DE"/>
    <w:rsid w:val="00E25594"/>
    <w:rsid w:val="00E2739F"/>
    <w:rsid w:val="00E273E1"/>
    <w:rsid w:val="00E322E1"/>
    <w:rsid w:val="00E36473"/>
    <w:rsid w:val="00E3715C"/>
    <w:rsid w:val="00E37DDF"/>
    <w:rsid w:val="00E42CCA"/>
    <w:rsid w:val="00E43039"/>
    <w:rsid w:val="00E4757F"/>
    <w:rsid w:val="00E55028"/>
    <w:rsid w:val="00E56B11"/>
    <w:rsid w:val="00E56D31"/>
    <w:rsid w:val="00E5741D"/>
    <w:rsid w:val="00E64009"/>
    <w:rsid w:val="00E64D4B"/>
    <w:rsid w:val="00E65126"/>
    <w:rsid w:val="00E70759"/>
    <w:rsid w:val="00E70CB0"/>
    <w:rsid w:val="00E71647"/>
    <w:rsid w:val="00E72B1C"/>
    <w:rsid w:val="00E76BA8"/>
    <w:rsid w:val="00E80A06"/>
    <w:rsid w:val="00E833D2"/>
    <w:rsid w:val="00E8445B"/>
    <w:rsid w:val="00E869A3"/>
    <w:rsid w:val="00E9021C"/>
    <w:rsid w:val="00E91D70"/>
    <w:rsid w:val="00E93873"/>
    <w:rsid w:val="00E94315"/>
    <w:rsid w:val="00E96F4E"/>
    <w:rsid w:val="00EA0267"/>
    <w:rsid w:val="00EA1439"/>
    <w:rsid w:val="00EA25DB"/>
    <w:rsid w:val="00EA26A1"/>
    <w:rsid w:val="00EA2E6F"/>
    <w:rsid w:val="00EA51BD"/>
    <w:rsid w:val="00EA6E4B"/>
    <w:rsid w:val="00EB1424"/>
    <w:rsid w:val="00EC0087"/>
    <w:rsid w:val="00EC3699"/>
    <w:rsid w:val="00EC3EC3"/>
    <w:rsid w:val="00EC617D"/>
    <w:rsid w:val="00ED247D"/>
    <w:rsid w:val="00ED48C0"/>
    <w:rsid w:val="00ED5486"/>
    <w:rsid w:val="00ED59CC"/>
    <w:rsid w:val="00ED6324"/>
    <w:rsid w:val="00ED645B"/>
    <w:rsid w:val="00EE0E4A"/>
    <w:rsid w:val="00EE1BDC"/>
    <w:rsid w:val="00EE2236"/>
    <w:rsid w:val="00EE686B"/>
    <w:rsid w:val="00EF09E7"/>
    <w:rsid w:val="00EF1483"/>
    <w:rsid w:val="00EF2F93"/>
    <w:rsid w:val="00EF6430"/>
    <w:rsid w:val="00EF6610"/>
    <w:rsid w:val="00EF72CB"/>
    <w:rsid w:val="00F0110C"/>
    <w:rsid w:val="00F026D8"/>
    <w:rsid w:val="00F051D9"/>
    <w:rsid w:val="00F10CEA"/>
    <w:rsid w:val="00F14568"/>
    <w:rsid w:val="00F14C47"/>
    <w:rsid w:val="00F14D9B"/>
    <w:rsid w:val="00F1700F"/>
    <w:rsid w:val="00F22EAB"/>
    <w:rsid w:val="00F231C4"/>
    <w:rsid w:val="00F25916"/>
    <w:rsid w:val="00F26F45"/>
    <w:rsid w:val="00F336AC"/>
    <w:rsid w:val="00F36A4C"/>
    <w:rsid w:val="00F36F50"/>
    <w:rsid w:val="00F43064"/>
    <w:rsid w:val="00F430C6"/>
    <w:rsid w:val="00F44AE4"/>
    <w:rsid w:val="00F50036"/>
    <w:rsid w:val="00F55ED7"/>
    <w:rsid w:val="00F572B1"/>
    <w:rsid w:val="00F6149C"/>
    <w:rsid w:val="00F619FB"/>
    <w:rsid w:val="00F70163"/>
    <w:rsid w:val="00F7157F"/>
    <w:rsid w:val="00F71E81"/>
    <w:rsid w:val="00F73276"/>
    <w:rsid w:val="00F7446A"/>
    <w:rsid w:val="00F7743F"/>
    <w:rsid w:val="00F83F6F"/>
    <w:rsid w:val="00F848CE"/>
    <w:rsid w:val="00F877AD"/>
    <w:rsid w:val="00F96726"/>
    <w:rsid w:val="00F9768B"/>
    <w:rsid w:val="00FA0F3A"/>
    <w:rsid w:val="00FA1A70"/>
    <w:rsid w:val="00FA242B"/>
    <w:rsid w:val="00FA2947"/>
    <w:rsid w:val="00FA5673"/>
    <w:rsid w:val="00FA7927"/>
    <w:rsid w:val="00FB4FB8"/>
    <w:rsid w:val="00FC0429"/>
    <w:rsid w:val="00FC1853"/>
    <w:rsid w:val="00FC4027"/>
    <w:rsid w:val="00FC4179"/>
    <w:rsid w:val="00FC4292"/>
    <w:rsid w:val="00FC576B"/>
    <w:rsid w:val="00FD1966"/>
    <w:rsid w:val="00FD420A"/>
    <w:rsid w:val="00FD6A98"/>
    <w:rsid w:val="00FD6B89"/>
    <w:rsid w:val="00FE047A"/>
    <w:rsid w:val="00FE092A"/>
    <w:rsid w:val="00FE2FDE"/>
    <w:rsid w:val="00FE697D"/>
    <w:rsid w:val="00FF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50CEA1"/>
  <w14:defaultImageDpi w14:val="300"/>
  <w15:docId w15:val="{47B84714-8199-4414-B391-29BF6A7E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2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27A"/>
  </w:style>
  <w:style w:type="paragraph" w:styleId="Footer">
    <w:name w:val="footer"/>
    <w:basedOn w:val="Normal"/>
    <w:link w:val="FooterChar"/>
    <w:uiPriority w:val="99"/>
    <w:unhideWhenUsed/>
    <w:rsid w:val="000A42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27A"/>
  </w:style>
  <w:style w:type="paragraph" w:styleId="BalloonText">
    <w:name w:val="Balloon Text"/>
    <w:basedOn w:val="Normal"/>
    <w:link w:val="BalloonTextChar"/>
    <w:uiPriority w:val="99"/>
    <w:semiHidden/>
    <w:unhideWhenUsed/>
    <w:rsid w:val="000A42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27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nhideWhenUsed/>
    <w:rsid w:val="0082261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2026B"/>
    <w:pPr>
      <w:spacing w:before="100" w:beforeAutospacing="1" w:after="100" w:afterAutospacing="1"/>
    </w:pPr>
    <w:rPr>
      <w:rFonts w:ascii="Times" w:eastAsia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101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01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01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01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010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35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ames.robinson@lancaster.ac.u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hamn\DATA\Admin\Lancaster%20admin\LEC%20-%20Letterhead%20Template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4AF43E10426547BD5960E0EB976F63" ma:contentTypeVersion="1" ma:contentTypeDescription="Create a new document." ma:contentTypeScope="" ma:versionID="6dccc98435a97d118b6aae7c4ac942a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a1222beb234debe96d12a98d24ff8a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466238-D9EE-4D7B-AB8D-D5E9CE8D0E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58566F-F921-6C47-96F2-2B7F561C59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2C6669-42D0-4E96-8153-E60552327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F14181-B6A5-4392-B59D-E7E5511512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C:\Users\grahamn\DATA\Admin\Lancaster admin\LEC - Letterhead Template WORD.dotx</Template>
  <TotalTime>65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Roundhouse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Graham, Nick</dc:creator>
  <cp:lastModifiedBy>Robinson, James (robins64)</cp:lastModifiedBy>
  <cp:revision>47</cp:revision>
  <cp:lastPrinted>2020-06-04T09:13:00Z</cp:lastPrinted>
  <dcterms:created xsi:type="dcterms:W3CDTF">2020-06-04T09:13:00Z</dcterms:created>
  <dcterms:modified xsi:type="dcterms:W3CDTF">2023-05-04T09:52:00Z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0x010100824AF43E10426547BD5960E0EB976F63</vt:lpwstr>
  </property>
</Properties>
</file>